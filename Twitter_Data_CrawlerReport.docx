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pPr>
        <w:pStyle w:val="Photo"/>
      </w:pPr>
      <w:bookmarkStart w:id="0" w:name="_Toc321147011"/>
      <w:bookmarkStart w:id="1" w:name="_Toc318189312"/>
      <w:bookmarkStart w:id="2" w:name="_Toc318188327"/>
      <w:bookmarkStart w:id="3" w:name="_Toc318188227"/>
      <w:bookmarkStart w:id="4" w:name="_Toc321147149"/>
    </w:p>
    <w:p w:rsidR="001638F6" w:rsidRDefault="00651671" w:rsidP="00651671">
      <w:pPr>
        <w:pStyle w:val="Title"/>
      </w:pPr>
      <w:r>
        <w:t>Twitter Data Crawler</w:t>
      </w:r>
    </w:p>
    <w:p w:rsidR="001638F6" w:rsidRPr="00D5413C" w:rsidRDefault="008A7BD2" w:rsidP="008A7BD2">
      <w:pPr>
        <w:pStyle w:val="Subtitle"/>
      </w:pPr>
      <w:r>
        <w:t xml:space="preserve"> Master’s 1 Final Project</w:t>
      </w:r>
    </w:p>
    <w:p w:rsidR="00B84B96" w:rsidRDefault="00B84B96" w:rsidP="008A7BD2">
      <w:pPr>
        <w:pStyle w:val="ContactInfo"/>
      </w:pPr>
      <w:r>
        <w:t>Academic Year 2018/2019</w:t>
      </w:r>
    </w:p>
    <w:p w:rsidR="00B84B96" w:rsidRDefault="00B84B96" w:rsidP="008A7BD2">
      <w:pPr>
        <w:pStyle w:val="ContactInfo"/>
      </w:pPr>
    </w:p>
    <w:p w:rsidR="000F3A8E" w:rsidRDefault="000F3A8E" w:rsidP="008A7BD2">
      <w:pPr>
        <w:pStyle w:val="ContactInfo"/>
      </w:pPr>
    </w:p>
    <w:p w:rsidR="00B365F3" w:rsidRDefault="00F16B47" w:rsidP="00B365F3">
      <w:pPr>
        <w:pStyle w:val="ContactInfo"/>
      </w:pPr>
      <w:r>
        <w:t>By</w:t>
      </w:r>
      <w:r w:rsidR="00B365F3">
        <w:t xml:space="preserve"> Maria Afara and Ali Fakih</w:t>
      </w:r>
    </w:p>
    <w:p w:rsidR="00BC07FF" w:rsidRDefault="008A7BD2" w:rsidP="00B365F3">
      <w:pPr>
        <w:pStyle w:val="ContactInfo"/>
      </w:pPr>
      <w:r>
        <w:t xml:space="preserve">Supervised by Dr. Ali Choumane </w:t>
      </w:r>
    </w:p>
    <w:p w:rsidR="00BC07FF" w:rsidRDefault="00BC07FF">
      <w:r>
        <w:br w:type="page"/>
      </w:r>
    </w:p>
    <w:p w:rsidR="00D87B94" w:rsidRDefault="00D87B94" w:rsidP="00B365F3">
      <w:pPr>
        <w:pStyle w:val="ContactInfo"/>
      </w:pPr>
      <w:r w:rsidRPr="00D87B94">
        <w:rPr>
          <w:rStyle w:val="TitleChar"/>
        </w:rPr>
        <w:lastRenderedPageBreak/>
        <w:t>Acknowledgements</w:t>
      </w:r>
      <w:r>
        <w:t xml:space="preserve"> </w:t>
      </w:r>
    </w:p>
    <w:p w:rsidR="0000756F" w:rsidRDefault="0000756F" w:rsidP="00B365F3">
      <w:pPr>
        <w:pStyle w:val="ContactInfo"/>
      </w:pPr>
    </w:p>
    <w:p w:rsidR="003422FF" w:rsidRDefault="00D87B94" w:rsidP="003F6DD7">
      <w:pPr>
        <w:pStyle w:val="ContactInfo"/>
      </w:pPr>
      <w:r>
        <w:t xml:space="preserve">This </w:t>
      </w:r>
      <w:r w:rsidR="003F6DD7">
        <w:t>software</w:t>
      </w:r>
      <w:r>
        <w:t xml:space="preserve"> would not have come into being without the guidance of </w:t>
      </w:r>
      <w:r w:rsidR="0000756F">
        <w:t>our</w:t>
      </w:r>
      <w:r>
        <w:t xml:space="preserve"> supervisor </w:t>
      </w:r>
      <w:r w:rsidR="0000756F">
        <w:t>Dr</w:t>
      </w:r>
      <w:r>
        <w:t>.</w:t>
      </w:r>
      <w:r w:rsidR="0000756F">
        <w:t xml:space="preserve"> Ali Choumane.</w:t>
      </w:r>
      <w:r>
        <w:t xml:space="preserve"> He has been very supportive and his feedback has greatly improved </w:t>
      </w:r>
      <w:r w:rsidR="0000756F">
        <w:t>our</w:t>
      </w:r>
      <w:r>
        <w:t xml:space="preserve"> work</w:t>
      </w:r>
      <w:r w:rsidR="003F6DD7">
        <w:t>.</w:t>
      </w:r>
      <w:r w:rsidR="003422FF">
        <w:br w:type="page"/>
      </w:r>
    </w:p>
    <w:p w:rsidR="00676D4B" w:rsidRDefault="00715132">
      <w:pPr>
        <w:pStyle w:val="TOC2"/>
        <w:tabs>
          <w:tab w:val="right" w:leader="dot" w:pos="8630"/>
        </w:tabs>
        <w:rPr>
          <w:noProof/>
          <w:sz w:val="22"/>
          <w:lang w:eastAsia="en-US"/>
        </w:rPr>
      </w:pPr>
      <w:r>
        <w:lastRenderedPageBreak/>
        <w:fldChar w:fldCharType="begin"/>
      </w:r>
      <w:r>
        <w:instrText xml:space="preserve"> TOC \o "1-4" \h \z \u </w:instrText>
      </w:r>
      <w:r>
        <w:fldChar w:fldCharType="separate"/>
      </w:r>
      <w:hyperlink w:anchor="_Toc14120364" w:history="1">
        <w:r w:rsidR="00676D4B" w:rsidRPr="00FC4775">
          <w:rPr>
            <w:rStyle w:val="Hyperlink"/>
            <w:noProof/>
          </w:rPr>
          <w:t>Chapter 1: Introduction</w:t>
        </w:r>
        <w:r w:rsidR="00676D4B">
          <w:rPr>
            <w:noProof/>
            <w:webHidden/>
          </w:rPr>
          <w:tab/>
        </w:r>
        <w:r w:rsidR="00676D4B">
          <w:rPr>
            <w:noProof/>
            <w:webHidden/>
          </w:rPr>
          <w:fldChar w:fldCharType="begin"/>
        </w:r>
        <w:r w:rsidR="00676D4B">
          <w:rPr>
            <w:noProof/>
            <w:webHidden/>
          </w:rPr>
          <w:instrText xml:space="preserve"> PAGEREF _Toc14120364 \h </w:instrText>
        </w:r>
        <w:r w:rsidR="00676D4B">
          <w:rPr>
            <w:noProof/>
            <w:webHidden/>
          </w:rPr>
        </w:r>
        <w:r w:rsidR="00676D4B">
          <w:rPr>
            <w:noProof/>
            <w:webHidden/>
          </w:rPr>
          <w:fldChar w:fldCharType="separate"/>
        </w:r>
        <w:r w:rsidR="00676D4B">
          <w:rPr>
            <w:noProof/>
            <w:webHidden/>
          </w:rPr>
          <w:t>3</w:t>
        </w:r>
        <w:r w:rsidR="00676D4B">
          <w:rPr>
            <w:noProof/>
            <w:webHidden/>
          </w:rPr>
          <w:fldChar w:fldCharType="end"/>
        </w:r>
      </w:hyperlink>
    </w:p>
    <w:p w:rsidR="00676D4B" w:rsidRDefault="00676D4B">
      <w:pPr>
        <w:pStyle w:val="TOC1"/>
        <w:tabs>
          <w:tab w:val="right" w:leader="dot" w:pos="8630"/>
        </w:tabs>
        <w:rPr>
          <w:noProof/>
          <w:sz w:val="22"/>
          <w:lang w:eastAsia="en-US"/>
        </w:rPr>
      </w:pPr>
      <w:hyperlink w:anchor="_Toc14120365" w:history="1">
        <w:r w:rsidRPr="00FC4775">
          <w:rPr>
            <w:rStyle w:val="Hyperlink"/>
            <w:noProof/>
          </w:rPr>
          <w:t>1-Using Twitter streaming Api with twitter4j</w:t>
        </w:r>
        <w:r>
          <w:rPr>
            <w:noProof/>
            <w:webHidden/>
          </w:rPr>
          <w:tab/>
        </w:r>
        <w:r>
          <w:rPr>
            <w:noProof/>
            <w:webHidden/>
          </w:rPr>
          <w:fldChar w:fldCharType="begin"/>
        </w:r>
        <w:r>
          <w:rPr>
            <w:noProof/>
            <w:webHidden/>
          </w:rPr>
          <w:instrText xml:space="preserve"> PAGEREF _Toc14120365 \h </w:instrText>
        </w:r>
        <w:r>
          <w:rPr>
            <w:noProof/>
            <w:webHidden/>
          </w:rPr>
        </w:r>
        <w:r>
          <w:rPr>
            <w:noProof/>
            <w:webHidden/>
          </w:rPr>
          <w:fldChar w:fldCharType="separate"/>
        </w:r>
        <w:r>
          <w:rPr>
            <w:noProof/>
            <w:webHidden/>
          </w:rPr>
          <w:t>3</w:t>
        </w:r>
        <w:r>
          <w:rPr>
            <w:noProof/>
            <w:webHidden/>
          </w:rPr>
          <w:fldChar w:fldCharType="end"/>
        </w:r>
      </w:hyperlink>
    </w:p>
    <w:bookmarkStart w:id="5" w:name="_GoBack"/>
    <w:p w:rsidR="00676D4B" w:rsidRDefault="00676D4B">
      <w:pPr>
        <w:pStyle w:val="TOC3"/>
        <w:tabs>
          <w:tab w:val="right" w:leader="dot" w:pos="8630"/>
        </w:tabs>
        <w:rPr>
          <w:i w:val="0"/>
          <w:iCs w:val="0"/>
          <w:noProof/>
          <w:sz w:val="22"/>
          <w:lang w:eastAsia="en-US"/>
        </w:rPr>
      </w:pPr>
      <w:r w:rsidRPr="00FC4775">
        <w:rPr>
          <w:rStyle w:val="Hyperlink"/>
          <w:noProof/>
        </w:rPr>
        <w:fldChar w:fldCharType="begin"/>
      </w:r>
      <w:r w:rsidRPr="00FC4775">
        <w:rPr>
          <w:rStyle w:val="Hyperlink"/>
          <w:noProof/>
        </w:rPr>
        <w:instrText xml:space="preserve"> </w:instrText>
      </w:r>
      <w:r>
        <w:rPr>
          <w:noProof/>
        </w:rPr>
        <w:instrText>HYPERLINK \l "_Toc14120366"</w:instrText>
      </w:r>
      <w:r w:rsidRPr="00FC4775">
        <w:rPr>
          <w:rStyle w:val="Hyperlink"/>
          <w:noProof/>
        </w:rPr>
        <w:instrText xml:space="preserve"> </w:instrText>
      </w:r>
      <w:r w:rsidRPr="00FC4775">
        <w:rPr>
          <w:rStyle w:val="Hyperlink"/>
          <w:noProof/>
        </w:rPr>
      </w:r>
      <w:r w:rsidRPr="00FC4775">
        <w:rPr>
          <w:rStyle w:val="Hyperlink"/>
          <w:noProof/>
        </w:rPr>
        <w:fldChar w:fldCharType="separate"/>
      </w:r>
      <w:r w:rsidRPr="00FC4775">
        <w:rPr>
          <w:rStyle w:val="Hyperlink"/>
          <w:noProof/>
        </w:rPr>
        <w:t>1-1 Accessing Twitter Data</w:t>
      </w:r>
      <w:r>
        <w:rPr>
          <w:noProof/>
          <w:webHidden/>
        </w:rPr>
        <w:tab/>
      </w:r>
      <w:r>
        <w:rPr>
          <w:noProof/>
          <w:webHidden/>
        </w:rPr>
        <w:fldChar w:fldCharType="begin"/>
      </w:r>
      <w:r>
        <w:rPr>
          <w:noProof/>
          <w:webHidden/>
        </w:rPr>
        <w:instrText xml:space="preserve"> PAGEREF _Toc14120366 \h </w:instrText>
      </w:r>
      <w:r>
        <w:rPr>
          <w:noProof/>
          <w:webHidden/>
        </w:rPr>
      </w:r>
      <w:r>
        <w:rPr>
          <w:noProof/>
          <w:webHidden/>
        </w:rPr>
        <w:fldChar w:fldCharType="separate"/>
      </w:r>
      <w:r>
        <w:rPr>
          <w:noProof/>
          <w:webHidden/>
        </w:rPr>
        <w:t>4</w:t>
      </w:r>
      <w:r>
        <w:rPr>
          <w:noProof/>
          <w:webHidden/>
        </w:rPr>
        <w:fldChar w:fldCharType="end"/>
      </w:r>
      <w:r w:rsidRPr="00FC4775">
        <w:rPr>
          <w:rStyle w:val="Hyperlink"/>
          <w:noProof/>
        </w:rPr>
        <w:fldChar w:fldCharType="end"/>
      </w:r>
    </w:p>
    <w:bookmarkEnd w:id="5"/>
    <w:p w:rsidR="00676D4B" w:rsidRDefault="00676D4B">
      <w:pPr>
        <w:pStyle w:val="TOC2"/>
        <w:tabs>
          <w:tab w:val="right" w:leader="dot" w:pos="8630"/>
        </w:tabs>
        <w:rPr>
          <w:noProof/>
          <w:sz w:val="22"/>
          <w:lang w:eastAsia="en-US"/>
        </w:rPr>
      </w:pPr>
      <w:r w:rsidRPr="00FC4775">
        <w:rPr>
          <w:rStyle w:val="Hyperlink"/>
          <w:noProof/>
        </w:rPr>
        <w:fldChar w:fldCharType="begin"/>
      </w:r>
      <w:r w:rsidRPr="00FC4775">
        <w:rPr>
          <w:rStyle w:val="Hyperlink"/>
          <w:noProof/>
        </w:rPr>
        <w:instrText xml:space="preserve"> </w:instrText>
      </w:r>
      <w:r>
        <w:rPr>
          <w:noProof/>
        </w:rPr>
        <w:instrText>HYPERLINK \l "_Toc14120367"</w:instrText>
      </w:r>
      <w:r w:rsidRPr="00FC4775">
        <w:rPr>
          <w:rStyle w:val="Hyperlink"/>
          <w:noProof/>
        </w:rPr>
        <w:instrText xml:space="preserve"> </w:instrText>
      </w:r>
      <w:r w:rsidRPr="00FC4775">
        <w:rPr>
          <w:rStyle w:val="Hyperlink"/>
          <w:noProof/>
        </w:rPr>
      </w:r>
      <w:r w:rsidRPr="00FC4775">
        <w:rPr>
          <w:rStyle w:val="Hyperlink"/>
          <w:noProof/>
        </w:rPr>
        <w:fldChar w:fldCharType="separate"/>
      </w:r>
      <w:r w:rsidRPr="00FC4775">
        <w:rPr>
          <w:rStyle w:val="Hyperlink"/>
          <w:noProof/>
        </w:rPr>
        <w:t>Chapter 2: Business specification</w:t>
      </w:r>
      <w:r>
        <w:rPr>
          <w:noProof/>
          <w:webHidden/>
        </w:rPr>
        <w:tab/>
      </w:r>
      <w:r>
        <w:rPr>
          <w:noProof/>
          <w:webHidden/>
        </w:rPr>
        <w:fldChar w:fldCharType="begin"/>
      </w:r>
      <w:r>
        <w:rPr>
          <w:noProof/>
          <w:webHidden/>
        </w:rPr>
        <w:instrText xml:space="preserve"> PAGEREF _Toc14120367 \h </w:instrText>
      </w:r>
      <w:r>
        <w:rPr>
          <w:noProof/>
          <w:webHidden/>
        </w:rPr>
      </w:r>
      <w:r>
        <w:rPr>
          <w:noProof/>
          <w:webHidden/>
        </w:rPr>
        <w:fldChar w:fldCharType="separate"/>
      </w:r>
      <w:r>
        <w:rPr>
          <w:noProof/>
          <w:webHidden/>
        </w:rPr>
        <w:t>5</w:t>
      </w:r>
      <w:r>
        <w:rPr>
          <w:noProof/>
          <w:webHidden/>
        </w:rPr>
        <w:fldChar w:fldCharType="end"/>
      </w:r>
      <w:r w:rsidRPr="00FC4775">
        <w:rPr>
          <w:rStyle w:val="Hyperlink"/>
          <w:noProof/>
        </w:rPr>
        <w:fldChar w:fldCharType="end"/>
      </w:r>
    </w:p>
    <w:p w:rsidR="00676D4B" w:rsidRDefault="00676D4B">
      <w:pPr>
        <w:pStyle w:val="TOC1"/>
        <w:tabs>
          <w:tab w:val="right" w:leader="dot" w:pos="8630"/>
        </w:tabs>
        <w:rPr>
          <w:noProof/>
          <w:sz w:val="22"/>
          <w:lang w:eastAsia="en-US"/>
        </w:rPr>
      </w:pPr>
      <w:hyperlink w:anchor="_Toc14120368" w:history="1">
        <w:r w:rsidRPr="00FC4775">
          <w:rPr>
            <w:rStyle w:val="Hyperlink"/>
            <w:noProof/>
          </w:rPr>
          <w:t>1-Main Features</w:t>
        </w:r>
        <w:r>
          <w:rPr>
            <w:noProof/>
            <w:webHidden/>
          </w:rPr>
          <w:tab/>
        </w:r>
        <w:r>
          <w:rPr>
            <w:noProof/>
            <w:webHidden/>
          </w:rPr>
          <w:fldChar w:fldCharType="begin"/>
        </w:r>
        <w:r>
          <w:rPr>
            <w:noProof/>
            <w:webHidden/>
          </w:rPr>
          <w:instrText xml:space="preserve"> PAGEREF _Toc14120368 \h </w:instrText>
        </w:r>
        <w:r>
          <w:rPr>
            <w:noProof/>
            <w:webHidden/>
          </w:rPr>
        </w:r>
        <w:r>
          <w:rPr>
            <w:noProof/>
            <w:webHidden/>
          </w:rPr>
          <w:fldChar w:fldCharType="separate"/>
        </w:r>
        <w:r>
          <w:rPr>
            <w:noProof/>
            <w:webHidden/>
          </w:rPr>
          <w:t>5</w:t>
        </w:r>
        <w:r>
          <w:rPr>
            <w:noProof/>
            <w:webHidden/>
          </w:rPr>
          <w:fldChar w:fldCharType="end"/>
        </w:r>
      </w:hyperlink>
    </w:p>
    <w:p w:rsidR="00676D4B" w:rsidRDefault="00676D4B">
      <w:pPr>
        <w:pStyle w:val="TOC1"/>
        <w:tabs>
          <w:tab w:val="right" w:leader="dot" w:pos="8630"/>
        </w:tabs>
        <w:rPr>
          <w:noProof/>
          <w:sz w:val="22"/>
          <w:lang w:eastAsia="en-US"/>
        </w:rPr>
      </w:pPr>
      <w:hyperlink w:anchor="_Toc14120369" w:history="1">
        <w:r w:rsidRPr="00FC4775">
          <w:rPr>
            <w:rStyle w:val="Hyperlink"/>
            <w:noProof/>
          </w:rPr>
          <w:t>2-Principle of the software</w:t>
        </w:r>
        <w:r>
          <w:rPr>
            <w:noProof/>
            <w:webHidden/>
          </w:rPr>
          <w:tab/>
        </w:r>
        <w:r>
          <w:rPr>
            <w:noProof/>
            <w:webHidden/>
          </w:rPr>
          <w:fldChar w:fldCharType="begin"/>
        </w:r>
        <w:r>
          <w:rPr>
            <w:noProof/>
            <w:webHidden/>
          </w:rPr>
          <w:instrText xml:space="preserve"> PAGEREF _Toc14120369 \h </w:instrText>
        </w:r>
        <w:r>
          <w:rPr>
            <w:noProof/>
            <w:webHidden/>
          </w:rPr>
        </w:r>
        <w:r>
          <w:rPr>
            <w:noProof/>
            <w:webHidden/>
          </w:rPr>
          <w:fldChar w:fldCharType="separate"/>
        </w:r>
        <w:r>
          <w:rPr>
            <w:noProof/>
            <w:webHidden/>
          </w:rPr>
          <w:t>5</w:t>
        </w:r>
        <w:r>
          <w:rPr>
            <w:noProof/>
            <w:webHidden/>
          </w:rPr>
          <w:fldChar w:fldCharType="end"/>
        </w:r>
      </w:hyperlink>
    </w:p>
    <w:p w:rsidR="00676D4B" w:rsidRDefault="00676D4B">
      <w:pPr>
        <w:pStyle w:val="TOC3"/>
        <w:tabs>
          <w:tab w:val="right" w:leader="dot" w:pos="8630"/>
        </w:tabs>
        <w:rPr>
          <w:i w:val="0"/>
          <w:iCs w:val="0"/>
          <w:noProof/>
          <w:sz w:val="22"/>
          <w:lang w:eastAsia="en-US"/>
        </w:rPr>
      </w:pPr>
      <w:hyperlink w:anchor="_Toc14120370" w:history="1">
        <w:r w:rsidRPr="00FC4775">
          <w:rPr>
            <w:rStyle w:val="Hyperlink"/>
            <w:noProof/>
          </w:rPr>
          <w:t>2-1 Login Page</w:t>
        </w:r>
        <w:r>
          <w:rPr>
            <w:noProof/>
            <w:webHidden/>
          </w:rPr>
          <w:tab/>
        </w:r>
        <w:r>
          <w:rPr>
            <w:noProof/>
            <w:webHidden/>
          </w:rPr>
          <w:fldChar w:fldCharType="begin"/>
        </w:r>
        <w:r>
          <w:rPr>
            <w:noProof/>
            <w:webHidden/>
          </w:rPr>
          <w:instrText xml:space="preserve"> PAGEREF _Toc14120370 \h </w:instrText>
        </w:r>
        <w:r>
          <w:rPr>
            <w:noProof/>
            <w:webHidden/>
          </w:rPr>
        </w:r>
        <w:r>
          <w:rPr>
            <w:noProof/>
            <w:webHidden/>
          </w:rPr>
          <w:fldChar w:fldCharType="separate"/>
        </w:r>
        <w:r>
          <w:rPr>
            <w:noProof/>
            <w:webHidden/>
          </w:rPr>
          <w:t>5</w:t>
        </w:r>
        <w:r>
          <w:rPr>
            <w:noProof/>
            <w:webHidden/>
          </w:rPr>
          <w:fldChar w:fldCharType="end"/>
        </w:r>
      </w:hyperlink>
    </w:p>
    <w:p w:rsidR="00676D4B" w:rsidRDefault="00676D4B">
      <w:pPr>
        <w:pStyle w:val="TOC3"/>
        <w:tabs>
          <w:tab w:val="right" w:leader="dot" w:pos="8630"/>
        </w:tabs>
        <w:rPr>
          <w:i w:val="0"/>
          <w:iCs w:val="0"/>
          <w:noProof/>
          <w:sz w:val="22"/>
          <w:lang w:eastAsia="en-US"/>
        </w:rPr>
      </w:pPr>
      <w:hyperlink w:anchor="_Toc14120371" w:history="1">
        <w:r w:rsidRPr="00FC4775">
          <w:rPr>
            <w:rStyle w:val="Hyperlink"/>
            <w:noProof/>
            <w:lang w:val="fr-FR"/>
          </w:rPr>
          <w:t>2-2 Graph Page</w:t>
        </w:r>
        <w:r>
          <w:rPr>
            <w:noProof/>
            <w:webHidden/>
          </w:rPr>
          <w:tab/>
        </w:r>
        <w:r>
          <w:rPr>
            <w:noProof/>
            <w:webHidden/>
          </w:rPr>
          <w:fldChar w:fldCharType="begin"/>
        </w:r>
        <w:r>
          <w:rPr>
            <w:noProof/>
            <w:webHidden/>
          </w:rPr>
          <w:instrText xml:space="preserve"> PAGEREF _Toc14120371 \h </w:instrText>
        </w:r>
        <w:r>
          <w:rPr>
            <w:noProof/>
            <w:webHidden/>
          </w:rPr>
        </w:r>
        <w:r>
          <w:rPr>
            <w:noProof/>
            <w:webHidden/>
          </w:rPr>
          <w:fldChar w:fldCharType="separate"/>
        </w:r>
        <w:r>
          <w:rPr>
            <w:noProof/>
            <w:webHidden/>
          </w:rPr>
          <w:t>6</w:t>
        </w:r>
        <w:r>
          <w:rPr>
            <w:noProof/>
            <w:webHidden/>
          </w:rPr>
          <w:fldChar w:fldCharType="end"/>
        </w:r>
      </w:hyperlink>
    </w:p>
    <w:p w:rsidR="00676D4B" w:rsidRDefault="00676D4B">
      <w:pPr>
        <w:pStyle w:val="TOC4"/>
        <w:tabs>
          <w:tab w:val="right" w:leader="dot" w:pos="8630"/>
        </w:tabs>
        <w:rPr>
          <w:noProof/>
          <w:sz w:val="22"/>
          <w:lang w:eastAsia="en-US"/>
        </w:rPr>
      </w:pPr>
      <w:hyperlink w:anchor="_Toc14120372" w:history="1">
        <w:r w:rsidRPr="00FC4775">
          <w:rPr>
            <w:rStyle w:val="Hyperlink"/>
            <w:noProof/>
          </w:rPr>
          <w:t>2-2-1 Page Description</w:t>
        </w:r>
        <w:r>
          <w:rPr>
            <w:noProof/>
            <w:webHidden/>
          </w:rPr>
          <w:tab/>
        </w:r>
        <w:r>
          <w:rPr>
            <w:noProof/>
            <w:webHidden/>
          </w:rPr>
          <w:fldChar w:fldCharType="begin"/>
        </w:r>
        <w:r>
          <w:rPr>
            <w:noProof/>
            <w:webHidden/>
          </w:rPr>
          <w:instrText xml:space="preserve"> PAGEREF _Toc14120372 \h </w:instrText>
        </w:r>
        <w:r>
          <w:rPr>
            <w:noProof/>
            <w:webHidden/>
          </w:rPr>
        </w:r>
        <w:r>
          <w:rPr>
            <w:noProof/>
            <w:webHidden/>
          </w:rPr>
          <w:fldChar w:fldCharType="separate"/>
        </w:r>
        <w:r>
          <w:rPr>
            <w:noProof/>
            <w:webHidden/>
          </w:rPr>
          <w:t>6</w:t>
        </w:r>
        <w:r>
          <w:rPr>
            <w:noProof/>
            <w:webHidden/>
          </w:rPr>
          <w:fldChar w:fldCharType="end"/>
        </w:r>
      </w:hyperlink>
    </w:p>
    <w:p w:rsidR="00676D4B" w:rsidRDefault="00676D4B">
      <w:pPr>
        <w:pStyle w:val="TOC4"/>
        <w:tabs>
          <w:tab w:val="right" w:leader="dot" w:pos="8630"/>
        </w:tabs>
        <w:rPr>
          <w:noProof/>
          <w:sz w:val="22"/>
          <w:lang w:eastAsia="en-US"/>
        </w:rPr>
      </w:pPr>
      <w:hyperlink w:anchor="_Toc14120373" w:history="1">
        <w:r w:rsidRPr="00FC4775">
          <w:rPr>
            <w:rStyle w:val="Hyperlink"/>
            <w:noProof/>
          </w:rPr>
          <w:t>2-2-2 User Guide</w:t>
        </w:r>
        <w:r>
          <w:rPr>
            <w:noProof/>
            <w:webHidden/>
          </w:rPr>
          <w:tab/>
        </w:r>
        <w:r>
          <w:rPr>
            <w:noProof/>
            <w:webHidden/>
          </w:rPr>
          <w:fldChar w:fldCharType="begin"/>
        </w:r>
        <w:r>
          <w:rPr>
            <w:noProof/>
            <w:webHidden/>
          </w:rPr>
          <w:instrText xml:space="preserve"> PAGEREF _Toc14120373 \h </w:instrText>
        </w:r>
        <w:r>
          <w:rPr>
            <w:noProof/>
            <w:webHidden/>
          </w:rPr>
        </w:r>
        <w:r>
          <w:rPr>
            <w:noProof/>
            <w:webHidden/>
          </w:rPr>
          <w:fldChar w:fldCharType="separate"/>
        </w:r>
        <w:r>
          <w:rPr>
            <w:noProof/>
            <w:webHidden/>
          </w:rPr>
          <w:t>7</w:t>
        </w:r>
        <w:r>
          <w:rPr>
            <w:noProof/>
            <w:webHidden/>
          </w:rPr>
          <w:fldChar w:fldCharType="end"/>
        </w:r>
      </w:hyperlink>
    </w:p>
    <w:p w:rsidR="00676D4B" w:rsidRDefault="00676D4B">
      <w:pPr>
        <w:pStyle w:val="TOC3"/>
        <w:tabs>
          <w:tab w:val="right" w:leader="dot" w:pos="8630"/>
        </w:tabs>
        <w:rPr>
          <w:i w:val="0"/>
          <w:iCs w:val="0"/>
          <w:noProof/>
          <w:sz w:val="22"/>
          <w:lang w:eastAsia="en-US"/>
        </w:rPr>
      </w:pPr>
      <w:hyperlink w:anchor="_Toc14120374" w:history="1">
        <w:r w:rsidRPr="00FC4775">
          <w:rPr>
            <w:rStyle w:val="Hyperlink"/>
            <w:noProof/>
          </w:rPr>
          <w:t>2-3User’s Page</w:t>
        </w:r>
        <w:r>
          <w:rPr>
            <w:noProof/>
            <w:webHidden/>
          </w:rPr>
          <w:tab/>
        </w:r>
        <w:r>
          <w:rPr>
            <w:noProof/>
            <w:webHidden/>
          </w:rPr>
          <w:fldChar w:fldCharType="begin"/>
        </w:r>
        <w:r>
          <w:rPr>
            <w:noProof/>
            <w:webHidden/>
          </w:rPr>
          <w:instrText xml:space="preserve"> PAGEREF _Toc14120374 \h </w:instrText>
        </w:r>
        <w:r>
          <w:rPr>
            <w:noProof/>
            <w:webHidden/>
          </w:rPr>
        </w:r>
        <w:r>
          <w:rPr>
            <w:noProof/>
            <w:webHidden/>
          </w:rPr>
          <w:fldChar w:fldCharType="separate"/>
        </w:r>
        <w:r>
          <w:rPr>
            <w:noProof/>
            <w:webHidden/>
          </w:rPr>
          <w:t>9</w:t>
        </w:r>
        <w:r>
          <w:rPr>
            <w:noProof/>
            <w:webHidden/>
          </w:rPr>
          <w:fldChar w:fldCharType="end"/>
        </w:r>
      </w:hyperlink>
    </w:p>
    <w:p w:rsidR="00676D4B" w:rsidRDefault="00676D4B">
      <w:pPr>
        <w:pStyle w:val="TOC4"/>
        <w:tabs>
          <w:tab w:val="right" w:leader="dot" w:pos="8630"/>
        </w:tabs>
        <w:rPr>
          <w:noProof/>
          <w:sz w:val="22"/>
          <w:lang w:eastAsia="en-US"/>
        </w:rPr>
      </w:pPr>
      <w:hyperlink w:anchor="_Toc14120375" w:history="1">
        <w:r w:rsidRPr="00FC4775">
          <w:rPr>
            <w:rStyle w:val="Hyperlink"/>
            <w:noProof/>
          </w:rPr>
          <w:t>2-3-1Page Description</w:t>
        </w:r>
        <w:r>
          <w:rPr>
            <w:noProof/>
            <w:webHidden/>
          </w:rPr>
          <w:tab/>
        </w:r>
        <w:r>
          <w:rPr>
            <w:noProof/>
            <w:webHidden/>
          </w:rPr>
          <w:fldChar w:fldCharType="begin"/>
        </w:r>
        <w:r>
          <w:rPr>
            <w:noProof/>
            <w:webHidden/>
          </w:rPr>
          <w:instrText xml:space="preserve"> PAGEREF _Toc14120375 \h </w:instrText>
        </w:r>
        <w:r>
          <w:rPr>
            <w:noProof/>
            <w:webHidden/>
          </w:rPr>
        </w:r>
        <w:r>
          <w:rPr>
            <w:noProof/>
            <w:webHidden/>
          </w:rPr>
          <w:fldChar w:fldCharType="separate"/>
        </w:r>
        <w:r>
          <w:rPr>
            <w:noProof/>
            <w:webHidden/>
          </w:rPr>
          <w:t>9</w:t>
        </w:r>
        <w:r>
          <w:rPr>
            <w:noProof/>
            <w:webHidden/>
          </w:rPr>
          <w:fldChar w:fldCharType="end"/>
        </w:r>
      </w:hyperlink>
    </w:p>
    <w:p w:rsidR="00676D4B" w:rsidRDefault="00676D4B">
      <w:pPr>
        <w:pStyle w:val="TOC4"/>
        <w:tabs>
          <w:tab w:val="right" w:leader="dot" w:pos="8630"/>
        </w:tabs>
        <w:rPr>
          <w:noProof/>
          <w:sz w:val="22"/>
          <w:lang w:eastAsia="en-US"/>
        </w:rPr>
      </w:pPr>
      <w:hyperlink w:anchor="_Toc14120376" w:history="1">
        <w:r w:rsidRPr="00FC4775">
          <w:rPr>
            <w:rStyle w:val="Hyperlink"/>
            <w:noProof/>
          </w:rPr>
          <w:t>2-3-2User Guide</w:t>
        </w:r>
        <w:r>
          <w:rPr>
            <w:noProof/>
            <w:webHidden/>
          </w:rPr>
          <w:tab/>
        </w:r>
        <w:r>
          <w:rPr>
            <w:noProof/>
            <w:webHidden/>
          </w:rPr>
          <w:fldChar w:fldCharType="begin"/>
        </w:r>
        <w:r>
          <w:rPr>
            <w:noProof/>
            <w:webHidden/>
          </w:rPr>
          <w:instrText xml:space="preserve"> PAGEREF _Toc14120376 \h </w:instrText>
        </w:r>
        <w:r>
          <w:rPr>
            <w:noProof/>
            <w:webHidden/>
          </w:rPr>
        </w:r>
        <w:r>
          <w:rPr>
            <w:noProof/>
            <w:webHidden/>
          </w:rPr>
          <w:fldChar w:fldCharType="separate"/>
        </w:r>
        <w:r>
          <w:rPr>
            <w:noProof/>
            <w:webHidden/>
          </w:rPr>
          <w:t>9</w:t>
        </w:r>
        <w:r>
          <w:rPr>
            <w:noProof/>
            <w:webHidden/>
          </w:rPr>
          <w:fldChar w:fldCharType="end"/>
        </w:r>
      </w:hyperlink>
    </w:p>
    <w:p w:rsidR="00676D4B" w:rsidRDefault="00676D4B">
      <w:pPr>
        <w:pStyle w:val="TOC3"/>
        <w:tabs>
          <w:tab w:val="right" w:leader="dot" w:pos="8630"/>
        </w:tabs>
        <w:rPr>
          <w:i w:val="0"/>
          <w:iCs w:val="0"/>
          <w:noProof/>
          <w:sz w:val="22"/>
          <w:lang w:eastAsia="en-US"/>
        </w:rPr>
      </w:pPr>
      <w:hyperlink w:anchor="_Toc14120377" w:history="1">
        <w:r w:rsidRPr="00FC4775">
          <w:rPr>
            <w:rStyle w:val="Hyperlink"/>
            <w:noProof/>
          </w:rPr>
          <w:t>2-4View Tweets Page</w:t>
        </w:r>
        <w:r>
          <w:rPr>
            <w:noProof/>
            <w:webHidden/>
          </w:rPr>
          <w:tab/>
        </w:r>
        <w:r>
          <w:rPr>
            <w:noProof/>
            <w:webHidden/>
          </w:rPr>
          <w:fldChar w:fldCharType="begin"/>
        </w:r>
        <w:r>
          <w:rPr>
            <w:noProof/>
            <w:webHidden/>
          </w:rPr>
          <w:instrText xml:space="preserve"> PAGEREF _Toc14120377 \h </w:instrText>
        </w:r>
        <w:r>
          <w:rPr>
            <w:noProof/>
            <w:webHidden/>
          </w:rPr>
        </w:r>
        <w:r>
          <w:rPr>
            <w:noProof/>
            <w:webHidden/>
          </w:rPr>
          <w:fldChar w:fldCharType="separate"/>
        </w:r>
        <w:r>
          <w:rPr>
            <w:noProof/>
            <w:webHidden/>
          </w:rPr>
          <w:t>11</w:t>
        </w:r>
        <w:r>
          <w:rPr>
            <w:noProof/>
            <w:webHidden/>
          </w:rPr>
          <w:fldChar w:fldCharType="end"/>
        </w:r>
      </w:hyperlink>
    </w:p>
    <w:p w:rsidR="00676D4B" w:rsidRDefault="00676D4B">
      <w:pPr>
        <w:pStyle w:val="TOC4"/>
        <w:tabs>
          <w:tab w:val="right" w:leader="dot" w:pos="8630"/>
        </w:tabs>
        <w:rPr>
          <w:noProof/>
          <w:sz w:val="22"/>
          <w:lang w:eastAsia="en-US"/>
        </w:rPr>
      </w:pPr>
      <w:hyperlink w:anchor="_Toc14120378" w:history="1">
        <w:r w:rsidRPr="00FC4775">
          <w:rPr>
            <w:rStyle w:val="Hyperlink"/>
            <w:noProof/>
          </w:rPr>
          <w:t>2-4-1 Page Description</w:t>
        </w:r>
        <w:r>
          <w:rPr>
            <w:noProof/>
            <w:webHidden/>
          </w:rPr>
          <w:tab/>
        </w:r>
        <w:r>
          <w:rPr>
            <w:noProof/>
            <w:webHidden/>
          </w:rPr>
          <w:fldChar w:fldCharType="begin"/>
        </w:r>
        <w:r>
          <w:rPr>
            <w:noProof/>
            <w:webHidden/>
          </w:rPr>
          <w:instrText xml:space="preserve"> PAGEREF _Toc14120378 \h </w:instrText>
        </w:r>
        <w:r>
          <w:rPr>
            <w:noProof/>
            <w:webHidden/>
          </w:rPr>
        </w:r>
        <w:r>
          <w:rPr>
            <w:noProof/>
            <w:webHidden/>
          </w:rPr>
          <w:fldChar w:fldCharType="separate"/>
        </w:r>
        <w:r>
          <w:rPr>
            <w:noProof/>
            <w:webHidden/>
          </w:rPr>
          <w:t>11</w:t>
        </w:r>
        <w:r>
          <w:rPr>
            <w:noProof/>
            <w:webHidden/>
          </w:rPr>
          <w:fldChar w:fldCharType="end"/>
        </w:r>
      </w:hyperlink>
    </w:p>
    <w:p w:rsidR="00676D4B" w:rsidRDefault="00676D4B">
      <w:pPr>
        <w:pStyle w:val="TOC4"/>
        <w:tabs>
          <w:tab w:val="right" w:leader="dot" w:pos="8630"/>
        </w:tabs>
        <w:rPr>
          <w:noProof/>
          <w:sz w:val="22"/>
          <w:lang w:eastAsia="en-US"/>
        </w:rPr>
      </w:pPr>
      <w:hyperlink w:anchor="_Toc14120379" w:history="1">
        <w:r w:rsidRPr="00FC4775">
          <w:rPr>
            <w:rStyle w:val="Hyperlink"/>
            <w:noProof/>
          </w:rPr>
          <w:t>2-4-2 User Guide</w:t>
        </w:r>
        <w:r>
          <w:rPr>
            <w:noProof/>
            <w:webHidden/>
          </w:rPr>
          <w:tab/>
        </w:r>
        <w:r>
          <w:rPr>
            <w:noProof/>
            <w:webHidden/>
          </w:rPr>
          <w:fldChar w:fldCharType="begin"/>
        </w:r>
        <w:r>
          <w:rPr>
            <w:noProof/>
            <w:webHidden/>
          </w:rPr>
          <w:instrText xml:space="preserve"> PAGEREF _Toc14120379 \h </w:instrText>
        </w:r>
        <w:r>
          <w:rPr>
            <w:noProof/>
            <w:webHidden/>
          </w:rPr>
        </w:r>
        <w:r>
          <w:rPr>
            <w:noProof/>
            <w:webHidden/>
          </w:rPr>
          <w:fldChar w:fldCharType="separate"/>
        </w:r>
        <w:r>
          <w:rPr>
            <w:noProof/>
            <w:webHidden/>
          </w:rPr>
          <w:t>11</w:t>
        </w:r>
        <w:r>
          <w:rPr>
            <w:noProof/>
            <w:webHidden/>
          </w:rPr>
          <w:fldChar w:fldCharType="end"/>
        </w:r>
      </w:hyperlink>
    </w:p>
    <w:p w:rsidR="00676D4B" w:rsidRDefault="00676D4B">
      <w:pPr>
        <w:pStyle w:val="TOC3"/>
        <w:tabs>
          <w:tab w:val="right" w:leader="dot" w:pos="8630"/>
        </w:tabs>
        <w:rPr>
          <w:i w:val="0"/>
          <w:iCs w:val="0"/>
          <w:noProof/>
          <w:sz w:val="22"/>
          <w:lang w:eastAsia="en-US"/>
        </w:rPr>
      </w:pPr>
      <w:hyperlink w:anchor="_Toc14120380" w:history="1">
        <w:r w:rsidRPr="00FC4775">
          <w:rPr>
            <w:rStyle w:val="Hyperlink"/>
            <w:noProof/>
          </w:rPr>
          <w:t>2-5 Similar Tweets Page</w:t>
        </w:r>
        <w:r>
          <w:rPr>
            <w:noProof/>
            <w:webHidden/>
          </w:rPr>
          <w:tab/>
        </w:r>
        <w:r>
          <w:rPr>
            <w:noProof/>
            <w:webHidden/>
          </w:rPr>
          <w:fldChar w:fldCharType="begin"/>
        </w:r>
        <w:r>
          <w:rPr>
            <w:noProof/>
            <w:webHidden/>
          </w:rPr>
          <w:instrText xml:space="preserve"> PAGEREF _Toc14120380 \h </w:instrText>
        </w:r>
        <w:r>
          <w:rPr>
            <w:noProof/>
            <w:webHidden/>
          </w:rPr>
        </w:r>
        <w:r>
          <w:rPr>
            <w:noProof/>
            <w:webHidden/>
          </w:rPr>
          <w:fldChar w:fldCharType="separate"/>
        </w:r>
        <w:r>
          <w:rPr>
            <w:noProof/>
            <w:webHidden/>
          </w:rPr>
          <w:t>11</w:t>
        </w:r>
        <w:r>
          <w:rPr>
            <w:noProof/>
            <w:webHidden/>
          </w:rPr>
          <w:fldChar w:fldCharType="end"/>
        </w:r>
      </w:hyperlink>
    </w:p>
    <w:p w:rsidR="00676D4B" w:rsidRDefault="00676D4B">
      <w:pPr>
        <w:pStyle w:val="TOC4"/>
        <w:tabs>
          <w:tab w:val="right" w:leader="dot" w:pos="8630"/>
        </w:tabs>
        <w:rPr>
          <w:noProof/>
          <w:sz w:val="22"/>
          <w:lang w:eastAsia="en-US"/>
        </w:rPr>
      </w:pPr>
      <w:hyperlink w:anchor="_Toc14120381" w:history="1">
        <w:r w:rsidRPr="00FC4775">
          <w:rPr>
            <w:rStyle w:val="Hyperlink"/>
            <w:noProof/>
          </w:rPr>
          <w:t>2-5-1 Page Description</w:t>
        </w:r>
        <w:r>
          <w:rPr>
            <w:noProof/>
            <w:webHidden/>
          </w:rPr>
          <w:tab/>
        </w:r>
        <w:r>
          <w:rPr>
            <w:noProof/>
            <w:webHidden/>
          </w:rPr>
          <w:fldChar w:fldCharType="begin"/>
        </w:r>
        <w:r>
          <w:rPr>
            <w:noProof/>
            <w:webHidden/>
          </w:rPr>
          <w:instrText xml:space="preserve"> PAGEREF _Toc14120381 \h </w:instrText>
        </w:r>
        <w:r>
          <w:rPr>
            <w:noProof/>
            <w:webHidden/>
          </w:rPr>
        </w:r>
        <w:r>
          <w:rPr>
            <w:noProof/>
            <w:webHidden/>
          </w:rPr>
          <w:fldChar w:fldCharType="separate"/>
        </w:r>
        <w:r>
          <w:rPr>
            <w:noProof/>
            <w:webHidden/>
          </w:rPr>
          <w:t>11</w:t>
        </w:r>
        <w:r>
          <w:rPr>
            <w:noProof/>
            <w:webHidden/>
          </w:rPr>
          <w:fldChar w:fldCharType="end"/>
        </w:r>
      </w:hyperlink>
    </w:p>
    <w:p w:rsidR="00676D4B" w:rsidRDefault="00676D4B">
      <w:pPr>
        <w:pStyle w:val="TOC4"/>
        <w:tabs>
          <w:tab w:val="right" w:leader="dot" w:pos="8630"/>
        </w:tabs>
        <w:rPr>
          <w:noProof/>
          <w:sz w:val="22"/>
          <w:lang w:eastAsia="en-US"/>
        </w:rPr>
      </w:pPr>
      <w:hyperlink w:anchor="_Toc14120382" w:history="1">
        <w:r w:rsidRPr="00FC4775">
          <w:rPr>
            <w:rStyle w:val="Hyperlink"/>
            <w:noProof/>
          </w:rPr>
          <w:t>2-5-2 User Guide</w:t>
        </w:r>
        <w:r>
          <w:rPr>
            <w:noProof/>
            <w:webHidden/>
          </w:rPr>
          <w:tab/>
        </w:r>
        <w:r>
          <w:rPr>
            <w:noProof/>
            <w:webHidden/>
          </w:rPr>
          <w:fldChar w:fldCharType="begin"/>
        </w:r>
        <w:r>
          <w:rPr>
            <w:noProof/>
            <w:webHidden/>
          </w:rPr>
          <w:instrText xml:space="preserve"> PAGEREF _Toc14120382 \h </w:instrText>
        </w:r>
        <w:r>
          <w:rPr>
            <w:noProof/>
            <w:webHidden/>
          </w:rPr>
        </w:r>
        <w:r>
          <w:rPr>
            <w:noProof/>
            <w:webHidden/>
          </w:rPr>
          <w:fldChar w:fldCharType="separate"/>
        </w:r>
        <w:r>
          <w:rPr>
            <w:noProof/>
            <w:webHidden/>
          </w:rPr>
          <w:t>12</w:t>
        </w:r>
        <w:r>
          <w:rPr>
            <w:noProof/>
            <w:webHidden/>
          </w:rPr>
          <w:fldChar w:fldCharType="end"/>
        </w:r>
      </w:hyperlink>
    </w:p>
    <w:p w:rsidR="00676D4B" w:rsidRDefault="00676D4B">
      <w:pPr>
        <w:pStyle w:val="TOC2"/>
        <w:tabs>
          <w:tab w:val="right" w:leader="dot" w:pos="8630"/>
        </w:tabs>
        <w:rPr>
          <w:noProof/>
          <w:sz w:val="22"/>
          <w:lang w:eastAsia="en-US"/>
        </w:rPr>
      </w:pPr>
      <w:hyperlink w:anchor="_Toc14120383" w:history="1">
        <w:r w:rsidRPr="00FC4775">
          <w:rPr>
            <w:rStyle w:val="Hyperlink"/>
            <w:noProof/>
          </w:rPr>
          <w:t>Chapter 3: Screen Shots</w:t>
        </w:r>
        <w:r>
          <w:rPr>
            <w:noProof/>
            <w:webHidden/>
          </w:rPr>
          <w:tab/>
        </w:r>
        <w:r>
          <w:rPr>
            <w:noProof/>
            <w:webHidden/>
          </w:rPr>
          <w:fldChar w:fldCharType="begin"/>
        </w:r>
        <w:r>
          <w:rPr>
            <w:noProof/>
            <w:webHidden/>
          </w:rPr>
          <w:instrText xml:space="preserve"> PAGEREF _Toc14120383 \h </w:instrText>
        </w:r>
        <w:r>
          <w:rPr>
            <w:noProof/>
            <w:webHidden/>
          </w:rPr>
        </w:r>
        <w:r>
          <w:rPr>
            <w:noProof/>
            <w:webHidden/>
          </w:rPr>
          <w:fldChar w:fldCharType="separate"/>
        </w:r>
        <w:r>
          <w:rPr>
            <w:noProof/>
            <w:webHidden/>
          </w:rPr>
          <w:t>14</w:t>
        </w:r>
        <w:r>
          <w:rPr>
            <w:noProof/>
            <w:webHidden/>
          </w:rPr>
          <w:fldChar w:fldCharType="end"/>
        </w:r>
      </w:hyperlink>
    </w:p>
    <w:p w:rsidR="00676D4B" w:rsidRDefault="00676D4B">
      <w:pPr>
        <w:pStyle w:val="TOC1"/>
        <w:tabs>
          <w:tab w:val="right" w:leader="dot" w:pos="8630"/>
        </w:tabs>
        <w:rPr>
          <w:noProof/>
          <w:sz w:val="22"/>
          <w:lang w:eastAsia="en-US"/>
        </w:rPr>
      </w:pPr>
      <w:hyperlink w:anchor="_Toc14120384" w:history="1">
        <w:r w:rsidRPr="00FC4775">
          <w:rPr>
            <w:rStyle w:val="Hyperlink"/>
            <w:noProof/>
          </w:rPr>
          <w:t>1-Login Page</w:t>
        </w:r>
        <w:r>
          <w:rPr>
            <w:noProof/>
            <w:webHidden/>
          </w:rPr>
          <w:tab/>
        </w:r>
        <w:r>
          <w:rPr>
            <w:noProof/>
            <w:webHidden/>
          </w:rPr>
          <w:fldChar w:fldCharType="begin"/>
        </w:r>
        <w:r>
          <w:rPr>
            <w:noProof/>
            <w:webHidden/>
          </w:rPr>
          <w:instrText xml:space="preserve"> PAGEREF _Toc14120384 \h </w:instrText>
        </w:r>
        <w:r>
          <w:rPr>
            <w:noProof/>
            <w:webHidden/>
          </w:rPr>
        </w:r>
        <w:r>
          <w:rPr>
            <w:noProof/>
            <w:webHidden/>
          </w:rPr>
          <w:fldChar w:fldCharType="separate"/>
        </w:r>
        <w:r>
          <w:rPr>
            <w:noProof/>
            <w:webHidden/>
          </w:rPr>
          <w:t>14</w:t>
        </w:r>
        <w:r>
          <w:rPr>
            <w:noProof/>
            <w:webHidden/>
          </w:rPr>
          <w:fldChar w:fldCharType="end"/>
        </w:r>
      </w:hyperlink>
    </w:p>
    <w:p w:rsidR="00676D4B" w:rsidRDefault="00676D4B">
      <w:pPr>
        <w:pStyle w:val="TOC1"/>
        <w:tabs>
          <w:tab w:val="right" w:leader="dot" w:pos="8630"/>
        </w:tabs>
        <w:rPr>
          <w:noProof/>
          <w:sz w:val="22"/>
          <w:lang w:eastAsia="en-US"/>
        </w:rPr>
      </w:pPr>
      <w:hyperlink w:anchor="_Toc14120385" w:history="1">
        <w:r w:rsidRPr="00FC4775">
          <w:rPr>
            <w:rStyle w:val="Hyperlink"/>
            <w:noProof/>
          </w:rPr>
          <w:t>2- Graph Page</w:t>
        </w:r>
        <w:r>
          <w:rPr>
            <w:noProof/>
            <w:webHidden/>
          </w:rPr>
          <w:tab/>
        </w:r>
        <w:r>
          <w:rPr>
            <w:noProof/>
            <w:webHidden/>
          </w:rPr>
          <w:fldChar w:fldCharType="begin"/>
        </w:r>
        <w:r>
          <w:rPr>
            <w:noProof/>
            <w:webHidden/>
          </w:rPr>
          <w:instrText xml:space="preserve"> PAGEREF _Toc14120385 \h </w:instrText>
        </w:r>
        <w:r>
          <w:rPr>
            <w:noProof/>
            <w:webHidden/>
          </w:rPr>
        </w:r>
        <w:r>
          <w:rPr>
            <w:noProof/>
            <w:webHidden/>
          </w:rPr>
          <w:fldChar w:fldCharType="separate"/>
        </w:r>
        <w:r>
          <w:rPr>
            <w:noProof/>
            <w:webHidden/>
          </w:rPr>
          <w:t>15</w:t>
        </w:r>
        <w:r>
          <w:rPr>
            <w:noProof/>
            <w:webHidden/>
          </w:rPr>
          <w:fldChar w:fldCharType="end"/>
        </w:r>
      </w:hyperlink>
    </w:p>
    <w:p w:rsidR="00676D4B" w:rsidRDefault="00676D4B">
      <w:pPr>
        <w:pStyle w:val="TOC1"/>
        <w:tabs>
          <w:tab w:val="right" w:leader="dot" w:pos="8630"/>
        </w:tabs>
        <w:rPr>
          <w:noProof/>
          <w:sz w:val="22"/>
          <w:lang w:eastAsia="en-US"/>
        </w:rPr>
      </w:pPr>
      <w:hyperlink w:anchor="_Toc14120386" w:history="1">
        <w:r w:rsidRPr="00FC4775">
          <w:rPr>
            <w:rStyle w:val="Hyperlink"/>
            <w:noProof/>
          </w:rPr>
          <w:t>3-User’s Page</w:t>
        </w:r>
        <w:r>
          <w:rPr>
            <w:noProof/>
            <w:webHidden/>
          </w:rPr>
          <w:tab/>
        </w:r>
        <w:r>
          <w:rPr>
            <w:noProof/>
            <w:webHidden/>
          </w:rPr>
          <w:fldChar w:fldCharType="begin"/>
        </w:r>
        <w:r>
          <w:rPr>
            <w:noProof/>
            <w:webHidden/>
          </w:rPr>
          <w:instrText xml:space="preserve"> PAGEREF _Toc14120386 \h </w:instrText>
        </w:r>
        <w:r>
          <w:rPr>
            <w:noProof/>
            <w:webHidden/>
          </w:rPr>
        </w:r>
        <w:r>
          <w:rPr>
            <w:noProof/>
            <w:webHidden/>
          </w:rPr>
          <w:fldChar w:fldCharType="separate"/>
        </w:r>
        <w:r>
          <w:rPr>
            <w:noProof/>
            <w:webHidden/>
          </w:rPr>
          <w:t>16</w:t>
        </w:r>
        <w:r>
          <w:rPr>
            <w:noProof/>
            <w:webHidden/>
          </w:rPr>
          <w:fldChar w:fldCharType="end"/>
        </w:r>
      </w:hyperlink>
    </w:p>
    <w:p w:rsidR="00676D4B" w:rsidRDefault="00676D4B">
      <w:pPr>
        <w:pStyle w:val="TOC1"/>
        <w:tabs>
          <w:tab w:val="right" w:leader="dot" w:pos="8630"/>
        </w:tabs>
        <w:rPr>
          <w:noProof/>
          <w:sz w:val="22"/>
          <w:lang w:eastAsia="en-US"/>
        </w:rPr>
      </w:pPr>
      <w:hyperlink w:anchor="_Toc14120387" w:history="1">
        <w:r w:rsidRPr="00FC4775">
          <w:rPr>
            <w:rStyle w:val="Hyperlink"/>
            <w:noProof/>
            <w:lang w:eastAsia="en-US"/>
          </w:rPr>
          <w:t>4-View Tweets Page</w:t>
        </w:r>
        <w:r>
          <w:rPr>
            <w:noProof/>
            <w:webHidden/>
          </w:rPr>
          <w:tab/>
        </w:r>
        <w:r>
          <w:rPr>
            <w:noProof/>
            <w:webHidden/>
          </w:rPr>
          <w:fldChar w:fldCharType="begin"/>
        </w:r>
        <w:r>
          <w:rPr>
            <w:noProof/>
            <w:webHidden/>
          </w:rPr>
          <w:instrText xml:space="preserve"> PAGEREF _Toc14120387 \h </w:instrText>
        </w:r>
        <w:r>
          <w:rPr>
            <w:noProof/>
            <w:webHidden/>
          </w:rPr>
        </w:r>
        <w:r>
          <w:rPr>
            <w:noProof/>
            <w:webHidden/>
          </w:rPr>
          <w:fldChar w:fldCharType="separate"/>
        </w:r>
        <w:r>
          <w:rPr>
            <w:noProof/>
            <w:webHidden/>
          </w:rPr>
          <w:t>16</w:t>
        </w:r>
        <w:r>
          <w:rPr>
            <w:noProof/>
            <w:webHidden/>
          </w:rPr>
          <w:fldChar w:fldCharType="end"/>
        </w:r>
      </w:hyperlink>
    </w:p>
    <w:p w:rsidR="00676D4B" w:rsidRDefault="00676D4B">
      <w:pPr>
        <w:pStyle w:val="TOC1"/>
        <w:tabs>
          <w:tab w:val="right" w:leader="dot" w:pos="8630"/>
        </w:tabs>
        <w:rPr>
          <w:noProof/>
          <w:sz w:val="22"/>
          <w:lang w:eastAsia="en-US"/>
        </w:rPr>
      </w:pPr>
      <w:hyperlink w:anchor="_Toc14120388" w:history="1">
        <w:r w:rsidRPr="00FC4775">
          <w:rPr>
            <w:rStyle w:val="Hyperlink"/>
            <w:noProof/>
            <w:lang w:eastAsia="en-US"/>
          </w:rPr>
          <w:t>5- Similar tweet Page</w:t>
        </w:r>
        <w:r>
          <w:rPr>
            <w:noProof/>
            <w:webHidden/>
          </w:rPr>
          <w:tab/>
        </w:r>
        <w:r>
          <w:rPr>
            <w:noProof/>
            <w:webHidden/>
          </w:rPr>
          <w:fldChar w:fldCharType="begin"/>
        </w:r>
        <w:r>
          <w:rPr>
            <w:noProof/>
            <w:webHidden/>
          </w:rPr>
          <w:instrText xml:space="preserve"> PAGEREF _Toc14120388 \h </w:instrText>
        </w:r>
        <w:r>
          <w:rPr>
            <w:noProof/>
            <w:webHidden/>
          </w:rPr>
        </w:r>
        <w:r>
          <w:rPr>
            <w:noProof/>
            <w:webHidden/>
          </w:rPr>
          <w:fldChar w:fldCharType="separate"/>
        </w:r>
        <w:r>
          <w:rPr>
            <w:noProof/>
            <w:webHidden/>
          </w:rPr>
          <w:t>17</w:t>
        </w:r>
        <w:r>
          <w:rPr>
            <w:noProof/>
            <w:webHidden/>
          </w:rPr>
          <w:fldChar w:fldCharType="end"/>
        </w:r>
      </w:hyperlink>
    </w:p>
    <w:p w:rsidR="00394423" w:rsidRDefault="00715132" w:rsidP="00BF68CB">
      <w:pPr>
        <w:pStyle w:val="Heading1"/>
      </w:pPr>
      <w:r>
        <w:fldChar w:fldCharType="end"/>
      </w:r>
    </w:p>
    <w:p w:rsidR="00745473" w:rsidRPr="00BF68CB" w:rsidRDefault="00745473" w:rsidP="00BF68CB"/>
    <w:p w:rsidR="001638F6" w:rsidRDefault="001147BE" w:rsidP="00745473">
      <w:pPr>
        <w:pStyle w:val="Heading2"/>
      </w:pPr>
      <w:bookmarkStart w:id="6" w:name="_Toc14120364"/>
      <w:r w:rsidRPr="00BF68CB">
        <w:lastRenderedPageBreak/>
        <w:t>Chapter 1: Introduction</w:t>
      </w:r>
      <w:bookmarkEnd w:id="6"/>
    </w:p>
    <w:p w:rsidR="00745473" w:rsidRPr="00745473" w:rsidRDefault="00745473" w:rsidP="00745473"/>
    <w:p w:rsidR="00D5413C" w:rsidRDefault="00B5369F" w:rsidP="00A05832">
      <w:r>
        <w:t>Twitter is an online social networking/media site that allows users to send and read messages called "tweets" in real time.</w:t>
      </w:r>
      <w:r w:rsidR="003E7CCA" w:rsidRPr="003E7CCA">
        <w:t xml:space="preserve"> </w:t>
      </w:r>
      <w:r w:rsidR="003E7CCA">
        <w:t xml:space="preserve">It </w:t>
      </w:r>
      <w:r w:rsidR="003E7CCA" w:rsidRPr="00614F26">
        <w:t>is what’s happening in the world and what people are talking about right now</w:t>
      </w:r>
      <w:r w:rsidR="003E7CCA">
        <w:t>.</w:t>
      </w:r>
      <w:r>
        <w:t xml:space="preserve"> Its popularity as a fast information dissemination platform has led to applications in various domains (e.g., business, disaster recovery, intelligent transportation, smart cities, military scenarios, etc.). </w:t>
      </w:r>
      <w:r w:rsidR="001147BE">
        <w:rPr>
          <w:shd w:val="clear" w:color="auto" w:fill="FFFFFF"/>
        </w:rPr>
        <w:t>Twitter data constitutes a rich source that can be used for capturing information about any topic imaginable. This data can be used in different use cases such as finding trends related to a specific keyword, measuring brand sentiment, and gather</w:t>
      </w:r>
      <w:r w:rsidR="00614F26">
        <w:rPr>
          <w:shd w:val="clear" w:color="auto" w:fill="FFFFFF"/>
        </w:rPr>
        <w:t xml:space="preserve">ing feedback about new products, </w:t>
      </w:r>
      <w:r w:rsidR="001147BE">
        <w:rPr>
          <w:shd w:val="clear" w:color="auto" w:fill="FFFFFF"/>
        </w:rPr>
        <w:t>services</w:t>
      </w:r>
      <w:r w:rsidR="00614F26">
        <w:rPr>
          <w:shd w:val="clear" w:color="auto" w:fill="FFFFFF"/>
        </w:rPr>
        <w:t xml:space="preserve"> and user</w:t>
      </w:r>
      <w:r w:rsidR="00614F26" w:rsidRPr="00614F26">
        <w:t>s.</w:t>
      </w:r>
      <w:r w:rsidR="00582F04" w:rsidRPr="00582F04">
        <w:t xml:space="preserve"> </w:t>
      </w:r>
      <w:r w:rsidR="00582F04">
        <w:t xml:space="preserve">Users on Twitter are generating about half billion tweets every day. Some of these tweets are available to researchers and developers through Twitter's public APIs </w:t>
      </w:r>
      <w:r w:rsidR="00582F04" w:rsidRPr="00614F26">
        <w:t>(application programming interfaces)</w:t>
      </w:r>
      <w:r w:rsidR="00582F04">
        <w:t>.</w:t>
      </w:r>
    </w:p>
    <w:p w:rsidR="0015571A" w:rsidRDefault="0015571A" w:rsidP="00614F26">
      <w:r>
        <w:rPr>
          <w:noProof/>
          <w:lang w:eastAsia="en-US"/>
        </w:rPr>
        <w:drawing>
          <wp:anchor distT="0" distB="0" distL="114300" distR="114300" simplePos="0" relativeHeight="251659264" behindDoc="0" locked="0" layoutInCell="1" allowOverlap="1" wp14:anchorId="7E752AF4" wp14:editId="6FFDC594">
            <wp:simplePos x="0" y="0"/>
            <wp:positionH relativeFrom="column">
              <wp:posOffset>0</wp:posOffset>
            </wp:positionH>
            <wp:positionV relativeFrom="paragraph">
              <wp:posOffset>316865</wp:posOffset>
            </wp:positionV>
            <wp:extent cx="5486400" cy="1100455"/>
            <wp:effectExtent l="0" t="0" r="0" b="4445"/>
            <wp:wrapThrough wrapText="bothSides">
              <wp:wrapPolygon edited="0">
                <wp:start x="0" y="0"/>
                <wp:lineTo x="0" y="21313"/>
                <wp:lineTo x="21525" y="21313"/>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100455"/>
                    </a:xfrm>
                    <a:prstGeom prst="rect">
                      <a:avLst/>
                    </a:prstGeom>
                  </pic:spPr>
                </pic:pic>
              </a:graphicData>
            </a:graphic>
          </wp:anchor>
        </w:drawing>
      </w:r>
    </w:p>
    <w:p w:rsidR="0015571A" w:rsidRDefault="0015571A" w:rsidP="0066713B"/>
    <w:p w:rsidR="0066713B" w:rsidRDefault="0066713B" w:rsidP="0066713B">
      <w:r w:rsidRPr="0066713B">
        <w:t>At a high level, APIs are the way computer programs “talk” to each other so that they can request and deliver information. This is done by allowing a software application to call what's known as an endpoint: an address that corresponds with a specific type of information we provide (endpoints are generally unique like phone numbers). Twitter allows access to parts of its service via APIs to allow people to build software that integrates with Twitter, like in our software</w:t>
      </w:r>
      <w:r>
        <w:rPr>
          <w:rFonts w:ascii="Segoe UI" w:hAnsi="Segoe UI" w:cs="Segoe UI"/>
          <w:color w:val="14171A"/>
          <w:spacing w:val="6"/>
          <w:shd w:val="clear" w:color="auto" w:fill="FFFFFF"/>
        </w:rPr>
        <w:t>.</w:t>
      </w:r>
    </w:p>
    <w:p w:rsidR="00D5413C" w:rsidRPr="00745473" w:rsidRDefault="00D144BD" w:rsidP="003E7E89">
      <w:pPr>
        <w:pStyle w:val="Heading1"/>
      </w:pPr>
      <w:bookmarkStart w:id="7" w:name="_Toc14120365"/>
      <w:r w:rsidRPr="00745473">
        <w:t>1-</w:t>
      </w:r>
      <w:r w:rsidR="00B13522" w:rsidRPr="00745473">
        <w:t>U</w:t>
      </w:r>
      <w:r w:rsidR="00EA30A7" w:rsidRPr="00745473">
        <w:t xml:space="preserve">sing Twitter streaming </w:t>
      </w:r>
      <w:r w:rsidR="00463A84" w:rsidRPr="00745473">
        <w:t>A</w:t>
      </w:r>
      <w:r w:rsidR="00EA30A7" w:rsidRPr="00745473">
        <w:t>pi with twitter4j</w:t>
      </w:r>
      <w:bookmarkEnd w:id="7"/>
    </w:p>
    <w:p w:rsidR="001638F6" w:rsidRDefault="002F640A" w:rsidP="00866905">
      <w:pPr>
        <w:rPr>
          <w:shd w:val="clear" w:color="auto" w:fill="FFFFFF"/>
        </w:rPr>
      </w:pPr>
      <w:r>
        <w:rPr>
          <w:shd w:val="clear" w:color="auto" w:fill="FFFFFF"/>
        </w:rPr>
        <w:t xml:space="preserve">Streaming APIs are becoming more popular among application developers because of their low latency. One such emerging API is the Twitter API (version 1.1), which is highly popular among developers due to its low latency access to global stream of Tweet data. Streaming APIs are famous for their real-time streaming nature, </w:t>
      </w:r>
      <w:r>
        <w:rPr>
          <w:shd w:val="clear" w:color="auto" w:fill="FFFFFF"/>
        </w:rPr>
        <w:lastRenderedPageBreak/>
        <w:t>which makes it possible for developers to access Tweets and related information as they are created by their respective users</w:t>
      </w:r>
      <w:bookmarkEnd w:id="0"/>
      <w:bookmarkEnd w:id="1"/>
      <w:bookmarkEnd w:id="2"/>
      <w:bookmarkEnd w:id="3"/>
      <w:bookmarkEnd w:id="4"/>
      <w:r w:rsidR="00C1319A">
        <w:rPr>
          <w:shd w:val="clear" w:color="auto" w:fill="FFFFFF"/>
        </w:rPr>
        <w:t>.</w:t>
      </w:r>
    </w:p>
    <w:p w:rsidR="00C1319A" w:rsidRPr="00745473" w:rsidRDefault="00C1319A" w:rsidP="003E7E89">
      <w:pPr>
        <w:pStyle w:val="Heading3"/>
      </w:pPr>
      <w:bookmarkStart w:id="8" w:name="_Toc14120366"/>
      <w:r w:rsidRPr="00745473">
        <w:t>1-1 Accessing Twitter Data</w:t>
      </w:r>
      <w:bookmarkEnd w:id="8"/>
    </w:p>
    <w:p w:rsidR="002D75E3" w:rsidRPr="002D75E3" w:rsidRDefault="0045130A" w:rsidP="002D75E3">
      <w:pPr>
        <w:rPr>
          <w:sz w:val="22"/>
          <w:shd w:val="clear" w:color="auto" w:fill="FFFFFF"/>
        </w:rPr>
      </w:pPr>
      <w:r>
        <w:rPr>
          <w:shd w:val="clear" w:color="auto" w:fill="FFFFFF"/>
        </w:rPr>
        <w:t>To</w:t>
      </w:r>
      <w:r w:rsidR="00C1319A">
        <w:rPr>
          <w:shd w:val="clear" w:color="auto" w:fill="FFFFFF"/>
        </w:rPr>
        <w:t xml:space="preserve"> access </w:t>
      </w:r>
      <w:r>
        <w:rPr>
          <w:shd w:val="clear" w:color="auto" w:fill="FFFFFF"/>
        </w:rPr>
        <w:t>twitter</w:t>
      </w:r>
      <w:r w:rsidR="00C1319A">
        <w:rPr>
          <w:shd w:val="clear" w:color="auto" w:fill="FFFFFF"/>
        </w:rPr>
        <w:t xml:space="preserve"> APIs, </w:t>
      </w:r>
      <w:r>
        <w:rPr>
          <w:shd w:val="clear" w:color="auto" w:fill="FFFFFF"/>
        </w:rPr>
        <w:t>it is</w:t>
      </w:r>
      <w:r w:rsidR="00C1319A">
        <w:rPr>
          <w:shd w:val="clear" w:color="auto" w:fill="FFFFFF"/>
        </w:rPr>
        <w:t xml:space="preserve"> required to register an </w:t>
      </w:r>
      <w:r w:rsidR="00C1319A">
        <w:rPr>
          <w:b/>
          <w:bCs/>
          <w:shd w:val="clear" w:color="auto" w:fill="FFFFFF"/>
        </w:rPr>
        <w:t>application</w:t>
      </w:r>
      <w:r w:rsidR="00C1319A">
        <w:rPr>
          <w:shd w:val="clear" w:color="auto" w:fill="FFFFFF"/>
        </w:rPr>
        <w:t>.</w:t>
      </w:r>
      <w:r w:rsidR="002D75E3">
        <w:rPr>
          <w:shd w:val="clear" w:color="auto" w:fill="FFFFFF"/>
        </w:rPr>
        <w:t xml:space="preserve"> It is done through these steps:</w:t>
      </w:r>
      <w:r w:rsidR="002D75E3" w:rsidRPr="002D75E3">
        <w:rPr>
          <w:rFonts w:ascii="Helvetica" w:eastAsia="Times New Roman" w:hAnsi="Helvetica" w:cs="Helvetica"/>
          <w:color w:val="333333"/>
          <w:sz w:val="21"/>
          <w:szCs w:val="21"/>
          <w:lang w:eastAsia="en-US"/>
        </w:rPr>
        <w:t>  </w:t>
      </w:r>
    </w:p>
    <w:p w:rsidR="002D75E3" w:rsidRPr="002D75E3" w:rsidRDefault="002D75E3" w:rsidP="005C5201">
      <w:pPr>
        <w:pStyle w:val="ListNumber"/>
        <w:rPr>
          <w:shd w:val="clear" w:color="auto" w:fill="FFFFFF"/>
        </w:rPr>
      </w:pPr>
      <w:r w:rsidRPr="002D75E3">
        <w:rPr>
          <w:rFonts w:eastAsia="Times New Roman"/>
          <w:lang w:eastAsia="en-US"/>
        </w:rPr>
        <w:t>Create a Twitter app to access Twitter Streaming API (</w:t>
      </w:r>
      <w:hyperlink r:id="rId9" w:history="1">
        <w:r w:rsidRPr="002D75E3">
          <w:rPr>
            <w:rFonts w:eastAsia="Times New Roman"/>
            <w:color w:val="009EB8"/>
            <w:lang w:eastAsia="en-US"/>
          </w:rPr>
          <w:t>https://apps.twitter.com/</w:t>
        </w:r>
      </w:hyperlink>
      <w:r w:rsidRPr="002D75E3">
        <w:rPr>
          <w:rFonts w:eastAsia="Times New Roman"/>
          <w:lang w:eastAsia="en-US"/>
        </w:rPr>
        <w:t>)</w:t>
      </w:r>
    </w:p>
    <w:p w:rsidR="002D75E3" w:rsidRDefault="002D75E3" w:rsidP="002D75E3">
      <w:pPr>
        <w:pStyle w:val="ListNumber"/>
      </w:pPr>
      <w:r w:rsidRPr="002D75E3">
        <w:t>Download </w:t>
      </w:r>
      <w:hyperlink r:id="rId10" w:history="1">
        <w:r w:rsidRPr="002D75E3">
          <w:rPr>
            <w:rStyle w:val="Hyperlink"/>
            <w:color w:val="auto"/>
            <w:u w:val="none"/>
          </w:rPr>
          <w:t>Twitter4j</w:t>
        </w:r>
      </w:hyperlink>
    </w:p>
    <w:p w:rsidR="002D75E3" w:rsidRDefault="005B0474" w:rsidP="005B0474">
      <w:pPr>
        <w:pStyle w:val="ListNumber"/>
        <w:rPr>
          <w:shd w:val="clear" w:color="auto" w:fill="FFFFFF"/>
        </w:rPr>
      </w:pPr>
      <w:r w:rsidRPr="005B0474">
        <w:rPr>
          <w:shd w:val="clear" w:color="auto" w:fill="FFFFFF"/>
        </w:rPr>
        <w:t xml:space="preserve">generate/re-generate both Consumer key/secret and Access Token/Token secret </w:t>
      </w:r>
    </w:p>
    <w:p w:rsidR="00F47F27" w:rsidRDefault="00F47F27" w:rsidP="00E93CEF">
      <w:pPr>
        <w:pStyle w:val="ListNumber"/>
        <w:numPr>
          <w:ilvl w:val="0"/>
          <w:numId w:val="0"/>
        </w:numPr>
        <w:rPr>
          <w:shd w:val="clear" w:color="auto" w:fill="FFFFFF"/>
        </w:rPr>
      </w:pPr>
      <w:r w:rsidRPr="00F47F27">
        <w:rPr>
          <w:noProof/>
          <w:shd w:val="clear" w:color="auto" w:fill="FFFFFF"/>
          <w:lang w:eastAsia="en-US"/>
        </w:rPr>
        <w:drawing>
          <wp:anchor distT="0" distB="0" distL="114300" distR="114300" simplePos="0" relativeHeight="251661312" behindDoc="1" locked="0" layoutInCell="1" allowOverlap="1" wp14:anchorId="7591B12E" wp14:editId="714719A2">
            <wp:simplePos x="0" y="0"/>
            <wp:positionH relativeFrom="column">
              <wp:posOffset>0</wp:posOffset>
            </wp:positionH>
            <wp:positionV relativeFrom="paragraph">
              <wp:posOffset>326390</wp:posOffset>
            </wp:positionV>
            <wp:extent cx="5481320" cy="2270125"/>
            <wp:effectExtent l="0" t="0" r="5080" b="0"/>
            <wp:wrapThrough wrapText="bothSides">
              <wp:wrapPolygon edited="0">
                <wp:start x="0" y="0"/>
                <wp:lineTo x="0" y="21389"/>
                <wp:lineTo x="21545" y="21389"/>
                <wp:lineTo x="21545" y="0"/>
                <wp:lineTo x="0" y="0"/>
              </wp:wrapPolygon>
            </wp:wrapThrough>
            <wp:docPr id="3" name="Picture 3" descr="C:\Users\lenovo\Desktop\ds projec\Architecture-for-Tweet-collection-from-Twitter-using-Twitter4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ds projec\Architecture-for-Tweet-collection-from-Twitter-using-Twitter4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320" cy="227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7F27" w:rsidRDefault="00F47F27" w:rsidP="005B0474">
      <w:pPr>
        <w:rPr>
          <w:shd w:val="clear" w:color="auto" w:fill="FFFFFF"/>
        </w:rPr>
      </w:pPr>
    </w:p>
    <w:p w:rsidR="0002114F" w:rsidRDefault="005B0474" w:rsidP="005B0474">
      <w:pPr>
        <w:rPr>
          <w:shd w:val="clear" w:color="auto" w:fill="FFFFFF"/>
        </w:rPr>
      </w:pPr>
      <w:r>
        <w:rPr>
          <w:shd w:val="clear" w:color="auto" w:fill="FFFFFF"/>
        </w:rPr>
        <w:t>This completes App creation and these Access information will be required later when writing the java application.</w:t>
      </w:r>
    </w:p>
    <w:p w:rsidR="0002114F" w:rsidRDefault="0002114F">
      <w:pPr>
        <w:rPr>
          <w:shd w:val="clear" w:color="auto" w:fill="FFFFFF"/>
        </w:rPr>
      </w:pPr>
      <w:r>
        <w:rPr>
          <w:shd w:val="clear" w:color="auto" w:fill="FFFFFF"/>
        </w:rPr>
        <w:br w:type="page"/>
      </w:r>
    </w:p>
    <w:p w:rsidR="00866905" w:rsidRPr="003E7E89" w:rsidRDefault="00866905" w:rsidP="003E7E89">
      <w:pPr>
        <w:pStyle w:val="Heading2"/>
      </w:pPr>
      <w:bookmarkStart w:id="9" w:name="_Toc14120367"/>
      <w:r w:rsidRPr="003E7E89">
        <w:lastRenderedPageBreak/>
        <w:t>Chapter 2: Business specification</w:t>
      </w:r>
      <w:bookmarkEnd w:id="9"/>
    </w:p>
    <w:p w:rsidR="0010548F" w:rsidRPr="001F0F23" w:rsidRDefault="006C21CC" w:rsidP="003E7E89">
      <w:pPr>
        <w:pStyle w:val="Heading1"/>
      </w:pPr>
      <w:bookmarkStart w:id="10" w:name="_Toc14120368"/>
      <w:r>
        <w:t>1</w:t>
      </w:r>
      <w:r w:rsidR="00BF68CB">
        <w:t>-Main</w:t>
      </w:r>
      <w:r w:rsidR="002124AF" w:rsidRPr="001F0F23">
        <w:t xml:space="preserve"> </w:t>
      </w:r>
      <w:r w:rsidR="00B5369F" w:rsidRPr="001F0F23">
        <w:t>Features</w:t>
      </w:r>
      <w:bookmarkEnd w:id="10"/>
    </w:p>
    <w:p w:rsidR="005C5201" w:rsidRPr="005C5201" w:rsidRDefault="00CA3220" w:rsidP="00866905">
      <w:pPr>
        <w:pStyle w:val="ListParagraph"/>
        <w:numPr>
          <w:ilvl w:val="0"/>
          <w:numId w:val="23"/>
        </w:numPr>
      </w:pPr>
      <w:r>
        <w:t>Collect</w:t>
      </w:r>
      <w:r w:rsidR="005C5201" w:rsidRPr="005C5201">
        <w:t xml:space="preserve"> a user's profile information from Twitter given the user's Twitter ID</w:t>
      </w:r>
      <w:r w:rsidR="00951175">
        <w:t xml:space="preserve"> or file of </w:t>
      </w:r>
      <w:r w:rsidR="00605604" w:rsidRPr="005C5201">
        <w:t xml:space="preserve">user's Twitter </w:t>
      </w:r>
      <w:r w:rsidR="00951175">
        <w:t>IDs</w:t>
      </w:r>
      <w:r w:rsidR="005C5201" w:rsidRPr="005C5201">
        <w:t>.</w:t>
      </w:r>
    </w:p>
    <w:p w:rsidR="005C5201" w:rsidRDefault="004E6DA9" w:rsidP="00866905">
      <w:pPr>
        <w:pStyle w:val="ListParagraph"/>
        <w:numPr>
          <w:ilvl w:val="0"/>
          <w:numId w:val="23"/>
        </w:numPr>
      </w:pPr>
      <w:r>
        <w:t>C</w:t>
      </w:r>
      <w:r w:rsidR="005C5201" w:rsidRPr="005C5201">
        <w:t xml:space="preserve">ollects a user's </w:t>
      </w:r>
      <w:r w:rsidR="00C205FE">
        <w:t>tweets</w:t>
      </w:r>
      <w:r w:rsidR="005C5201" w:rsidRPr="005C5201">
        <w:t xml:space="preserve"> given the user's ID</w:t>
      </w:r>
      <w:r w:rsidR="00854215">
        <w:t xml:space="preserve"> or file of </w:t>
      </w:r>
      <w:r w:rsidR="00854215" w:rsidRPr="005C5201">
        <w:t xml:space="preserve">user's Twitter </w:t>
      </w:r>
      <w:r w:rsidR="00854215">
        <w:t>IDs</w:t>
      </w:r>
      <w:r w:rsidR="005C5201" w:rsidRPr="005C5201">
        <w:t>.</w:t>
      </w:r>
    </w:p>
    <w:p w:rsidR="00E9301A" w:rsidRPr="005C5201" w:rsidRDefault="00E9301A" w:rsidP="00866905">
      <w:pPr>
        <w:pStyle w:val="ListParagraph"/>
        <w:numPr>
          <w:ilvl w:val="0"/>
          <w:numId w:val="23"/>
        </w:numPr>
      </w:pPr>
      <w:r>
        <w:t>View user’s social network informations given a file of tweets for a certain user.</w:t>
      </w:r>
    </w:p>
    <w:p w:rsidR="00B5369F" w:rsidRDefault="00DF6DC1" w:rsidP="00866905">
      <w:pPr>
        <w:pStyle w:val="ListParagraph"/>
        <w:numPr>
          <w:ilvl w:val="0"/>
          <w:numId w:val="23"/>
        </w:numPr>
      </w:pPr>
      <w:r>
        <w:t>C</w:t>
      </w:r>
      <w:r w:rsidR="005C5201" w:rsidRPr="005C5201">
        <w:t xml:space="preserve">ollects the </w:t>
      </w:r>
      <w:r w:rsidR="00C205FE">
        <w:t xml:space="preserve">similar </w:t>
      </w:r>
      <w:r w:rsidR="005C5201" w:rsidRPr="005C5201">
        <w:t xml:space="preserve">tweets </w:t>
      </w:r>
      <w:r w:rsidR="00E9301A">
        <w:t>of a given tweet</w:t>
      </w:r>
      <w:r w:rsidR="005C5201" w:rsidRPr="005C5201">
        <w:t>.</w:t>
      </w:r>
    </w:p>
    <w:p w:rsidR="004E3F3D" w:rsidRDefault="004E3F3D" w:rsidP="00866905">
      <w:pPr>
        <w:pStyle w:val="ListParagraph"/>
        <w:ind w:left="784"/>
      </w:pPr>
    </w:p>
    <w:p w:rsidR="005B0474" w:rsidRPr="001F0F23" w:rsidRDefault="006C21CC" w:rsidP="003E7E89">
      <w:pPr>
        <w:pStyle w:val="Heading1"/>
      </w:pPr>
      <w:bookmarkStart w:id="11" w:name="_Toc14120369"/>
      <w:r>
        <w:t>2</w:t>
      </w:r>
      <w:r w:rsidR="0089206B" w:rsidRPr="001F0F23">
        <w:t>-Principle of the software</w:t>
      </w:r>
      <w:bookmarkEnd w:id="11"/>
    </w:p>
    <w:p w:rsidR="0086782B" w:rsidRDefault="00F55422" w:rsidP="00923C15">
      <w:r>
        <w:t>The aim of Twitter data crawler software is as its name states to crawl data which can be</w:t>
      </w:r>
      <w:r w:rsidR="0086782B">
        <w:t xml:space="preserve"> </w:t>
      </w:r>
      <w:r>
        <w:t>either tweets or</w:t>
      </w:r>
      <w:r w:rsidR="0086782B">
        <w:t xml:space="preserve"> friends</w:t>
      </w:r>
      <w:r>
        <w:t xml:space="preserve"> to collect </w:t>
      </w:r>
      <w:r w:rsidR="00923C15">
        <w:t>datasets. This is done by</w:t>
      </w:r>
      <w:r w:rsidR="0005130C">
        <w:t xml:space="preserve"> entering a specific criteria </w:t>
      </w:r>
      <w:r w:rsidR="00923C15">
        <w:t xml:space="preserve">which differs between each </w:t>
      </w:r>
      <w:r w:rsidR="00B20478">
        <w:t xml:space="preserve">of the 4 </w:t>
      </w:r>
      <w:r w:rsidR="00923C15">
        <w:t>page</w:t>
      </w:r>
      <w:r w:rsidR="00B20478">
        <w:t>s</w:t>
      </w:r>
      <w:r w:rsidR="00923C15">
        <w:t xml:space="preserve"> in the software which are:</w:t>
      </w:r>
    </w:p>
    <w:p w:rsidR="00BF68CB" w:rsidRDefault="00BF68CB" w:rsidP="00BF68CB">
      <w:pPr>
        <w:pStyle w:val="ListParagraph"/>
        <w:numPr>
          <w:ilvl w:val="0"/>
          <w:numId w:val="24"/>
        </w:numPr>
      </w:pPr>
      <w:r>
        <w:t>Login page</w:t>
      </w:r>
    </w:p>
    <w:p w:rsidR="00923C15" w:rsidRDefault="00923C15" w:rsidP="00923C15">
      <w:pPr>
        <w:pStyle w:val="ListParagraph"/>
        <w:numPr>
          <w:ilvl w:val="0"/>
          <w:numId w:val="24"/>
        </w:numPr>
      </w:pPr>
      <w:r>
        <w:t>Graph page</w:t>
      </w:r>
    </w:p>
    <w:p w:rsidR="00923C15" w:rsidRDefault="00923C15" w:rsidP="00923C15">
      <w:pPr>
        <w:pStyle w:val="ListParagraph"/>
        <w:numPr>
          <w:ilvl w:val="0"/>
          <w:numId w:val="24"/>
        </w:numPr>
      </w:pPr>
      <w:r>
        <w:t xml:space="preserve">User’s page </w:t>
      </w:r>
    </w:p>
    <w:p w:rsidR="00923C15" w:rsidRDefault="00923C15" w:rsidP="00923C15">
      <w:pPr>
        <w:pStyle w:val="ListParagraph"/>
        <w:numPr>
          <w:ilvl w:val="0"/>
          <w:numId w:val="24"/>
        </w:numPr>
      </w:pPr>
      <w:r>
        <w:t>View tweets page</w:t>
      </w:r>
    </w:p>
    <w:p w:rsidR="00923C15" w:rsidRDefault="00923C15" w:rsidP="00923C15">
      <w:pPr>
        <w:pStyle w:val="ListParagraph"/>
        <w:numPr>
          <w:ilvl w:val="0"/>
          <w:numId w:val="24"/>
        </w:numPr>
      </w:pPr>
      <w:r>
        <w:t>Similar tweets page</w:t>
      </w:r>
    </w:p>
    <w:p w:rsidR="00B20478" w:rsidRDefault="00B20478" w:rsidP="00B20478">
      <w:r>
        <w:t>And during the crawl process the feedbacks can be observed of the crawl that is taking place, and the crawl can be stopped, resumed or even canceled.</w:t>
      </w:r>
    </w:p>
    <w:p w:rsidR="005508BD" w:rsidRDefault="005508BD" w:rsidP="00B20478">
      <w:r>
        <w:t xml:space="preserve">As stated above the criteria that needs to be entered in order to crawl, differs between, the page and what needed to be crawled so we will sate the principle of each page. </w:t>
      </w:r>
    </w:p>
    <w:p w:rsidR="00866905" w:rsidRPr="00A01EAC" w:rsidRDefault="00866905" w:rsidP="003E7E89">
      <w:pPr>
        <w:pStyle w:val="Heading3"/>
      </w:pPr>
      <w:bookmarkStart w:id="12" w:name="_Toc14120370"/>
      <w:r w:rsidRPr="00A01EAC">
        <w:t xml:space="preserve">2-1 </w:t>
      </w:r>
      <w:r w:rsidR="00A62608" w:rsidRPr="00A01EAC">
        <w:t xml:space="preserve">Login </w:t>
      </w:r>
      <w:r w:rsidRPr="00A01EAC">
        <w:t>Page</w:t>
      </w:r>
      <w:bookmarkEnd w:id="12"/>
    </w:p>
    <w:p w:rsidR="00A62608" w:rsidRDefault="00A62608" w:rsidP="00A62608">
      <w:r w:rsidRPr="00A62608">
        <w:t>In This page the user should add</w:t>
      </w:r>
      <w:r>
        <w:t xml:space="preserve"> his twitter developer account to access to the application.</w:t>
      </w:r>
    </w:p>
    <w:p w:rsidR="003B773D" w:rsidRDefault="003B773D" w:rsidP="00A62608">
      <w:r>
        <w:t>He can save his account(s) in a XML file so in this case when the user want to open the application he only need to browse his accounts from the file instead of writing his twitter developer account every time.</w:t>
      </w:r>
    </w:p>
    <w:p w:rsidR="003B773D" w:rsidRDefault="003B773D" w:rsidP="00A62608">
      <w:r>
        <w:lastRenderedPageBreak/>
        <w:t>The format of the file should be like this:</w:t>
      </w:r>
    </w:p>
    <w:p w:rsidR="003B773D" w:rsidRDefault="003B773D" w:rsidP="003B773D">
      <w:r>
        <w:t>&lt;Apps&gt;</w:t>
      </w:r>
    </w:p>
    <w:p w:rsidR="003B773D" w:rsidRDefault="003B773D" w:rsidP="003B773D">
      <w:r>
        <w:t xml:space="preserve">    &lt;App&gt;</w:t>
      </w:r>
    </w:p>
    <w:p w:rsidR="003B773D" w:rsidRDefault="003B773D" w:rsidP="003B773D">
      <w:r>
        <w:t xml:space="preserve">        &lt;ConsumerKey&gt;xxxxxxxxx&lt;/ConsumerKey&gt;</w:t>
      </w:r>
    </w:p>
    <w:p w:rsidR="003B773D" w:rsidRDefault="003B773D" w:rsidP="003B773D">
      <w:r>
        <w:t xml:space="preserve">        &lt;ConsumerSecret&gt;</w:t>
      </w:r>
      <w:r w:rsidRPr="003B773D">
        <w:t xml:space="preserve"> </w:t>
      </w:r>
      <w:r>
        <w:t>xxxxxxxxx &lt;/ConsumerSecret&gt;</w:t>
      </w:r>
    </w:p>
    <w:p w:rsidR="003B773D" w:rsidRDefault="003B773D" w:rsidP="003B773D">
      <w:r>
        <w:t xml:space="preserve">        &lt;AccessToken&gt;</w:t>
      </w:r>
      <w:r w:rsidRPr="003B773D">
        <w:t xml:space="preserve"> </w:t>
      </w:r>
      <w:r>
        <w:t>xxxxxxxxx &lt;/AccessToken&gt;</w:t>
      </w:r>
    </w:p>
    <w:p w:rsidR="003B773D" w:rsidRDefault="003B773D" w:rsidP="003B773D">
      <w:r>
        <w:t xml:space="preserve">        &lt;AccessTokenSecret&gt;</w:t>
      </w:r>
      <w:r w:rsidRPr="003B773D">
        <w:t xml:space="preserve"> </w:t>
      </w:r>
      <w:r>
        <w:t>xxxxxxxxx &lt;/AccessTokenSecret&gt;</w:t>
      </w:r>
    </w:p>
    <w:p w:rsidR="003B773D" w:rsidRDefault="003B773D" w:rsidP="003B773D">
      <w:r>
        <w:t xml:space="preserve">    &lt;/App&gt;</w:t>
      </w:r>
    </w:p>
    <w:p w:rsidR="003B773D" w:rsidRDefault="003B773D" w:rsidP="003B773D">
      <w:r>
        <w:t xml:space="preserve">    &lt;App&gt;</w:t>
      </w:r>
    </w:p>
    <w:p w:rsidR="003B773D" w:rsidRDefault="003B773D" w:rsidP="003B773D">
      <w:r>
        <w:t xml:space="preserve">        &lt;ConsumerKey&gt;xxxxxxxxx&lt;/ConsumerKey&gt;</w:t>
      </w:r>
    </w:p>
    <w:p w:rsidR="003B773D" w:rsidRDefault="003B773D" w:rsidP="003B773D">
      <w:r>
        <w:t xml:space="preserve">        &lt;ConsumerSecret&gt;</w:t>
      </w:r>
      <w:r w:rsidRPr="003B773D">
        <w:t xml:space="preserve"> </w:t>
      </w:r>
      <w:r>
        <w:t>xxxxxxxxx &lt;/ConsumerSecret&gt;</w:t>
      </w:r>
    </w:p>
    <w:p w:rsidR="003B773D" w:rsidRDefault="003B773D" w:rsidP="003B773D">
      <w:r>
        <w:t xml:space="preserve">        &lt;AccessToken&gt;</w:t>
      </w:r>
      <w:r w:rsidRPr="003B773D">
        <w:t xml:space="preserve"> </w:t>
      </w:r>
      <w:r>
        <w:t>xxxxxxxxx &lt;/AccessToken&gt;</w:t>
      </w:r>
    </w:p>
    <w:p w:rsidR="003B773D" w:rsidRDefault="003B773D" w:rsidP="003B773D">
      <w:r>
        <w:t xml:space="preserve">        &lt;AccessTokenSecret&gt;</w:t>
      </w:r>
      <w:r w:rsidRPr="003B773D">
        <w:t xml:space="preserve"> </w:t>
      </w:r>
      <w:r>
        <w:t>xxxxxxxxx &lt;/AccessTokenSecret&gt;</w:t>
      </w:r>
    </w:p>
    <w:p w:rsidR="003B773D" w:rsidRPr="006C21CC" w:rsidRDefault="003B773D" w:rsidP="003B773D">
      <w:pPr>
        <w:rPr>
          <w:lang w:val="fr-FR"/>
        </w:rPr>
      </w:pPr>
      <w:r>
        <w:t xml:space="preserve">    </w:t>
      </w:r>
      <w:r w:rsidRPr="006C21CC">
        <w:rPr>
          <w:lang w:val="fr-FR"/>
        </w:rPr>
        <w:t>&lt;/App&gt;</w:t>
      </w:r>
    </w:p>
    <w:p w:rsidR="003B773D" w:rsidRPr="006C21CC" w:rsidRDefault="003B773D" w:rsidP="003B773D">
      <w:pPr>
        <w:rPr>
          <w:lang w:val="fr-FR"/>
        </w:rPr>
      </w:pPr>
      <w:r w:rsidRPr="006C21CC">
        <w:rPr>
          <w:lang w:val="fr-FR"/>
        </w:rPr>
        <w:t xml:space="preserve">    …</w:t>
      </w:r>
    </w:p>
    <w:p w:rsidR="003B773D" w:rsidRPr="003B773D" w:rsidRDefault="003B773D" w:rsidP="003B773D">
      <w:pPr>
        <w:rPr>
          <w:lang w:val="fr-FR"/>
        </w:rPr>
      </w:pPr>
      <w:r w:rsidRPr="003B773D">
        <w:rPr>
          <w:lang w:val="fr-FR"/>
        </w:rPr>
        <w:t>&lt;App</w:t>
      </w:r>
      <w:r>
        <w:rPr>
          <w:lang w:val="fr-FR"/>
        </w:rPr>
        <w:t>s</w:t>
      </w:r>
      <w:r w:rsidRPr="003B773D">
        <w:rPr>
          <w:lang w:val="fr-FR"/>
        </w:rPr>
        <w:t>&gt;</w:t>
      </w:r>
    </w:p>
    <w:p w:rsidR="003B773D" w:rsidRPr="003B773D" w:rsidRDefault="003B773D" w:rsidP="00A62608">
      <w:pPr>
        <w:rPr>
          <w:lang w:val="fr-FR"/>
        </w:rPr>
      </w:pPr>
    </w:p>
    <w:p w:rsidR="003E7E89" w:rsidRPr="003E7E89" w:rsidRDefault="00866905" w:rsidP="003E7E89">
      <w:pPr>
        <w:pStyle w:val="Heading3"/>
        <w:rPr>
          <w:lang w:val="fr-FR"/>
        </w:rPr>
      </w:pPr>
      <w:bookmarkStart w:id="13" w:name="_Toc14120371"/>
      <w:r>
        <w:rPr>
          <w:lang w:val="fr-FR"/>
        </w:rPr>
        <w:t>2-2</w:t>
      </w:r>
      <w:r w:rsidR="00A11C09" w:rsidRPr="00866905">
        <w:rPr>
          <w:lang w:val="fr-FR"/>
        </w:rPr>
        <w:t xml:space="preserve"> Graph Page</w:t>
      </w:r>
      <w:bookmarkEnd w:id="13"/>
    </w:p>
    <w:p w:rsidR="001F0F23" w:rsidRPr="003E7E89" w:rsidRDefault="00866905" w:rsidP="003E7E89">
      <w:pPr>
        <w:pStyle w:val="Heading4"/>
      </w:pPr>
      <w:bookmarkStart w:id="14" w:name="_Toc14120372"/>
      <w:r w:rsidRPr="003E7E89">
        <w:t>2-2</w:t>
      </w:r>
      <w:r w:rsidR="001F0F23" w:rsidRPr="003E7E89">
        <w:t>-1 Page Description</w:t>
      </w:r>
      <w:bookmarkEnd w:id="14"/>
      <w:r w:rsidR="001F0F23" w:rsidRPr="003E7E89">
        <w:t xml:space="preserve"> </w:t>
      </w:r>
    </w:p>
    <w:p w:rsidR="001F0F23" w:rsidRDefault="001F0F23" w:rsidP="00866905">
      <w:r>
        <w:t>The main idea of this page is to crawl the graph of friends, friends of friends…. for a specific twitter user Account or a file that contains multiple twitter user id.</w:t>
      </w:r>
    </w:p>
    <w:p w:rsidR="001F0F23" w:rsidRPr="000443B5" w:rsidRDefault="001F0F23" w:rsidP="00866905">
      <w:pPr>
        <w:rPr>
          <w:b/>
          <w:bCs/>
        </w:rPr>
      </w:pPr>
      <w:r w:rsidRPr="000443B5">
        <w:rPr>
          <w:b/>
          <w:bCs/>
        </w:rPr>
        <w:t>We use the Breadth first search algorithm to build the graph.</w:t>
      </w:r>
    </w:p>
    <w:p w:rsidR="001F0F23" w:rsidRDefault="001F0F23" w:rsidP="00866905">
      <w:r>
        <w:t>When the input is a single id the graph mean that we will start crawling from the root node (Twitter User Id) and building the graph until we reach the target depth chose by the user.</w:t>
      </w:r>
    </w:p>
    <w:p w:rsidR="001F0F23" w:rsidRDefault="001F0F23" w:rsidP="00866905">
      <w:r>
        <w:t>But when the input is file of IDs then each of those IDs have its specific graph.</w:t>
      </w:r>
    </w:p>
    <w:p w:rsidR="001F0F23" w:rsidRDefault="001F0F23" w:rsidP="00866905">
      <w:r>
        <w:lastRenderedPageBreak/>
        <w:t>At the right position of the GUI there’s a window that show the feedback happened while crawling like:</w:t>
      </w:r>
    </w:p>
    <w:p w:rsidR="001F0F23" w:rsidRDefault="001F0F23" w:rsidP="00866905">
      <w:pPr>
        <w:pStyle w:val="ListParagraph"/>
        <w:numPr>
          <w:ilvl w:val="0"/>
          <w:numId w:val="25"/>
        </w:numPr>
        <w:spacing w:before="0" w:after="160" w:line="259" w:lineRule="auto"/>
      </w:pPr>
      <w:r>
        <w:t>Number of nodes crawled.</w:t>
      </w:r>
    </w:p>
    <w:p w:rsidR="001F0F23" w:rsidRDefault="001F0F23" w:rsidP="00866905">
      <w:pPr>
        <w:pStyle w:val="ListParagraph"/>
        <w:numPr>
          <w:ilvl w:val="0"/>
          <w:numId w:val="25"/>
        </w:numPr>
        <w:spacing w:before="0" w:after="160" w:line="259" w:lineRule="auto"/>
      </w:pPr>
      <w:r>
        <w:t>Current depth of the graph.</w:t>
      </w:r>
    </w:p>
    <w:p w:rsidR="001F0F23" w:rsidRDefault="001F0F23" w:rsidP="00866905">
      <w:pPr>
        <w:pStyle w:val="ListParagraph"/>
        <w:numPr>
          <w:ilvl w:val="0"/>
          <w:numId w:val="25"/>
        </w:numPr>
        <w:spacing w:before="0" w:after="160" w:line="259" w:lineRule="auto"/>
      </w:pPr>
      <w:r>
        <w:t>The number of crawled nodes for each input id.</w:t>
      </w:r>
    </w:p>
    <w:p w:rsidR="001F0F23" w:rsidRDefault="001F0F23" w:rsidP="00866905">
      <w:pPr>
        <w:pStyle w:val="ListParagraph"/>
        <w:numPr>
          <w:ilvl w:val="0"/>
          <w:numId w:val="25"/>
        </w:numPr>
        <w:spacing w:before="0" w:after="160" w:line="259" w:lineRule="auto"/>
      </w:pPr>
      <w:r>
        <w:t>Any Exception that may happen while crawling like:</w:t>
      </w:r>
    </w:p>
    <w:p w:rsidR="001F0F23" w:rsidRDefault="001F0F23" w:rsidP="00866905">
      <w:pPr>
        <w:pStyle w:val="ListParagraph"/>
        <w:numPr>
          <w:ilvl w:val="0"/>
          <w:numId w:val="26"/>
        </w:numPr>
        <w:spacing w:before="0" w:after="160" w:line="259" w:lineRule="auto"/>
      </w:pPr>
      <w:r w:rsidRPr="00086CD0">
        <w:t>Account Is Temporarily Locked</w:t>
      </w:r>
    </w:p>
    <w:p w:rsidR="001F0F23" w:rsidRDefault="001F0F23" w:rsidP="00866905">
      <w:pPr>
        <w:pStyle w:val="ListParagraph"/>
        <w:numPr>
          <w:ilvl w:val="0"/>
          <w:numId w:val="26"/>
        </w:numPr>
        <w:spacing w:before="0" w:after="160" w:line="259" w:lineRule="auto"/>
      </w:pPr>
      <w:r>
        <w:t xml:space="preserve">User </w:t>
      </w:r>
      <w:r w:rsidRPr="00086CD0">
        <w:t>has been suspended!</w:t>
      </w:r>
    </w:p>
    <w:p w:rsidR="001F0F23" w:rsidRDefault="001F0F23" w:rsidP="00866905">
      <w:pPr>
        <w:pStyle w:val="ListParagraph"/>
        <w:numPr>
          <w:ilvl w:val="0"/>
          <w:numId w:val="26"/>
        </w:numPr>
        <w:spacing w:before="0" w:after="160" w:line="259" w:lineRule="auto"/>
      </w:pPr>
      <w:r>
        <w:t xml:space="preserve">Node </w:t>
      </w:r>
      <w:r w:rsidRPr="00086CD0">
        <w:t>Doesn’t Exist!</w:t>
      </w:r>
    </w:p>
    <w:p w:rsidR="001F0F23" w:rsidRDefault="001F0F23" w:rsidP="00866905">
      <w:pPr>
        <w:pStyle w:val="ListParagraph"/>
        <w:numPr>
          <w:ilvl w:val="0"/>
          <w:numId w:val="26"/>
        </w:numPr>
        <w:spacing w:before="0" w:after="160" w:line="259" w:lineRule="auto"/>
      </w:pPr>
      <w:r w:rsidRPr="00086CD0">
        <w:t>There's No Internet Connection</w:t>
      </w:r>
    </w:p>
    <w:p w:rsidR="001F0F23" w:rsidRDefault="001F0F23" w:rsidP="00866905">
      <w:pPr>
        <w:pStyle w:val="ListParagraph"/>
        <w:numPr>
          <w:ilvl w:val="0"/>
          <w:numId w:val="26"/>
        </w:numPr>
        <w:spacing w:before="0" w:after="160" w:line="259" w:lineRule="auto"/>
      </w:pPr>
      <w:r>
        <w:t xml:space="preserve">Account </w:t>
      </w:r>
      <w:r w:rsidRPr="00086CD0">
        <w:t>Exceed The Limit Of Queries!</w:t>
      </w:r>
    </w:p>
    <w:p w:rsidR="001F0F23" w:rsidRDefault="001F0F23" w:rsidP="00866905">
      <w:pPr>
        <w:pStyle w:val="ListParagraph"/>
        <w:numPr>
          <w:ilvl w:val="0"/>
          <w:numId w:val="26"/>
        </w:numPr>
        <w:spacing w:before="0" w:after="160" w:line="259" w:lineRule="auto"/>
      </w:pPr>
      <w:r>
        <w:t>And others…</w:t>
      </w:r>
    </w:p>
    <w:p w:rsidR="001F0F23" w:rsidRDefault="001F0F23" w:rsidP="00866905">
      <w:r>
        <w:t>At the top left position there’s the number of twitter developer accounts that are active.</w:t>
      </w:r>
    </w:p>
    <w:p w:rsidR="001F0F23" w:rsidRPr="003E7E89" w:rsidRDefault="0060216E" w:rsidP="003E7E89">
      <w:pPr>
        <w:pStyle w:val="Heading4"/>
      </w:pPr>
      <w:bookmarkStart w:id="15" w:name="_Toc14120373"/>
      <w:r w:rsidRPr="003E7E89">
        <w:t>2-2</w:t>
      </w:r>
      <w:r w:rsidR="001F0F23" w:rsidRPr="003E7E89">
        <w:t>-2 User Guide</w:t>
      </w:r>
      <w:bookmarkEnd w:id="15"/>
    </w:p>
    <w:p w:rsidR="001F0F23" w:rsidRDefault="001F0F23" w:rsidP="001F0F23">
      <w:pPr>
        <w:rPr>
          <w:b/>
          <w:bCs/>
        </w:rPr>
      </w:pPr>
      <w:r w:rsidRPr="00C90D64">
        <w:rPr>
          <w:b/>
          <w:bCs/>
        </w:rPr>
        <w:t>Number of accounts</w:t>
      </w:r>
    </w:p>
    <w:p w:rsidR="001F0F23" w:rsidRDefault="001F0F23" w:rsidP="001F0F23">
      <w:r>
        <w:t>At any moment, even while crawling a graph the user can press the plus button (Top of the window) and add another twitter developer account.</w:t>
      </w:r>
    </w:p>
    <w:p w:rsidR="001F0F23" w:rsidRPr="00C90D64" w:rsidRDefault="001F0F23" w:rsidP="001F0F23">
      <w:r>
        <w:t>PS: the user can benefits from this feature when all his working accounts exceeded the limit of queries, so if he add an account the graph crawling will continue without waiting 15 min (The time needed to reset the number of queries for each twitter developer account).</w:t>
      </w:r>
    </w:p>
    <w:p w:rsidR="001F0F23" w:rsidRPr="00AD340A" w:rsidRDefault="001F0F23" w:rsidP="001F0F23">
      <w:pPr>
        <w:rPr>
          <w:b/>
          <w:bCs/>
        </w:rPr>
      </w:pPr>
      <w:r w:rsidRPr="00AD340A">
        <w:rPr>
          <w:b/>
          <w:bCs/>
        </w:rPr>
        <w:t>Input</w:t>
      </w:r>
    </w:p>
    <w:p w:rsidR="001F0F23" w:rsidRDefault="001F0F23" w:rsidP="001F0F23">
      <w:r>
        <w:t>In the first input the user can write one of this two options:</w:t>
      </w:r>
    </w:p>
    <w:p w:rsidR="001F0F23" w:rsidRDefault="001F0F23" w:rsidP="001F0F23">
      <w:pPr>
        <w:pStyle w:val="ListParagraph"/>
        <w:numPr>
          <w:ilvl w:val="0"/>
          <w:numId w:val="27"/>
        </w:numPr>
        <w:spacing w:before="0" w:after="160" w:line="259" w:lineRule="auto"/>
      </w:pPr>
      <w:r>
        <w:t xml:space="preserve">Twitter User Id   </w:t>
      </w:r>
      <w:r>
        <w:tab/>
      </w:r>
      <w:r>
        <w:tab/>
      </w:r>
      <w:r>
        <w:tab/>
      </w:r>
      <w:r>
        <w:tab/>
        <w:t>Ex: 12.</w:t>
      </w:r>
    </w:p>
    <w:p w:rsidR="001F0F23" w:rsidRDefault="001F0F23" w:rsidP="001F0F23">
      <w:pPr>
        <w:pStyle w:val="ListParagraph"/>
        <w:numPr>
          <w:ilvl w:val="0"/>
          <w:numId w:val="27"/>
        </w:numPr>
        <w:spacing w:before="0" w:after="160" w:line="259" w:lineRule="auto"/>
      </w:pPr>
      <w:r>
        <w:t>Screen Name of Twitter user in the following format:</w:t>
      </w:r>
      <w:r>
        <w:tab/>
      </w:r>
    </w:p>
    <w:p w:rsidR="001F0F23" w:rsidRDefault="001F0F23" w:rsidP="001F0F23">
      <w:pPr>
        <w:pStyle w:val="ListParagraph"/>
        <w:numPr>
          <w:ilvl w:val="1"/>
          <w:numId w:val="27"/>
        </w:numPr>
        <w:spacing w:before="0" w:after="160" w:line="259" w:lineRule="auto"/>
      </w:pPr>
      <w:r>
        <w:t xml:space="preserve">     </w:t>
      </w:r>
      <w:hyperlink r:id="rId12" w:history="1">
        <w:r>
          <w:rPr>
            <w:rStyle w:val="Hyperlink"/>
          </w:rPr>
          <w:t>https://twitter.com/Cristiano</w:t>
        </w:r>
      </w:hyperlink>
      <w:r>
        <w:tab/>
      </w:r>
    </w:p>
    <w:p w:rsidR="001F0F23" w:rsidRDefault="001F0F23" w:rsidP="001F0F23">
      <w:pPr>
        <w:pStyle w:val="ListParagraph"/>
        <w:numPr>
          <w:ilvl w:val="1"/>
          <w:numId w:val="27"/>
        </w:numPr>
        <w:spacing w:before="0" w:after="160" w:line="259" w:lineRule="auto"/>
      </w:pPr>
      <w:r>
        <w:t>Cristiano</w:t>
      </w:r>
    </w:p>
    <w:p w:rsidR="001F0F23" w:rsidRDefault="001F0F23" w:rsidP="001F0F23">
      <w:pPr>
        <w:pStyle w:val="ListParagraph"/>
        <w:numPr>
          <w:ilvl w:val="1"/>
          <w:numId w:val="27"/>
        </w:numPr>
        <w:spacing w:before="0" w:after="160" w:line="259" w:lineRule="auto"/>
      </w:pPr>
      <w:r>
        <w:t>@Cristiano</w:t>
      </w:r>
    </w:p>
    <w:p w:rsidR="001F0F23" w:rsidRDefault="001F0F23" w:rsidP="001F0F23">
      <w:r>
        <w:t>Or He can left this input empty and choose a file of Twitter Users IDs (.txt File).</w:t>
      </w:r>
    </w:p>
    <w:p w:rsidR="001F0F23" w:rsidRDefault="001F0F23" w:rsidP="001F0F23">
      <w:r>
        <w:t>The format of the file is very simple, the file has no header and each Id is located in a line (Each line contains single ID).</w:t>
      </w:r>
    </w:p>
    <w:p w:rsidR="001F0F23" w:rsidRPr="00AD340A" w:rsidRDefault="001F0F23" w:rsidP="001F0F23">
      <w:pPr>
        <w:rPr>
          <w:b/>
          <w:bCs/>
        </w:rPr>
      </w:pPr>
      <w:r w:rsidRPr="00AD340A">
        <w:rPr>
          <w:b/>
          <w:bCs/>
        </w:rPr>
        <w:t>Depth</w:t>
      </w:r>
    </w:p>
    <w:p w:rsidR="001F0F23" w:rsidRDefault="001F0F23" w:rsidP="001F0F23">
      <w:r>
        <w:lastRenderedPageBreak/>
        <w:t xml:space="preserve">The user should choose the depth of the graph he want to build and the maximum value if 20. </w:t>
      </w:r>
    </w:p>
    <w:p w:rsidR="001F0F23" w:rsidRDefault="001F0F23" w:rsidP="001F0F23">
      <w:r>
        <w:t xml:space="preserve">PS: If the depth is 5 and the average number of friends of each user is 200 then the graph will contain   about </w:t>
      </w:r>
      <w:r w:rsidRPr="002D09D0">
        <w:t>320,000,000,000</w:t>
      </w:r>
      <w:r w:rsidRPr="002D09D0">
        <w:t>‬</w:t>
      </w:r>
      <w:r>
        <w:t xml:space="preserve"> connection.</w:t>
      </w:r>
    </w:p>
    <w:p w:rsidR="001F0F23" w:rsidRPr="00AD340A" w:rsidRDefault="001F0F23" w:rsidP="001F0F23">
      <w:pPr>
        <w:rPr>
          <w:b/>
          <w:bCs/>
        </w:rPr>
      </w:pPr>
      <w:r w:rsidRPr="00AD340A">
        <w:rPr>
          <w:b/>
          <w:bCs/>
        </w:rPr>
        <w:t>Save File</w:t>
      </w:r>
    </w:p>
    <w:p w:rsidR="001F0F23" w:rsidRDefault="001F0F23" w:rsidP="001F0F23">
      <w:r>
        <w:t>In both input case (User Id or File of IDs) the output will be saved in a single file as follow                     (Source</w:t>
      </w:r>
      <w:r>
        <w:tab/>
        <w:t>Destination) per line.</w:t>
      </w:r>
    </w:p>
    <w:p w:rsidR="001F0F23" w:rsidRDefault="001F0F23" w:rsidP="001F0F23">
      <w:r>
        <w:t xml:space="preserve"> The user should choose where to save the output file (Path) and in which format (.txt or .csv).                                                  </w:t>
      </w:r>
    </w:p>
    <w:p w:rsidR="001F0F23" w:rsidRDefault="001F0F23" w:rsidP="001F0F23">
      <w:pPr>
        <w:rPr>
          <w:b/>
          <w:bCs/>
        </w:rPr>
      </w:pPr>
      <w:r w:rsidRPr="00F8711B">
        <w:rPr>
          <w:b/>
          <w:bCs/>
        </w:rPr>
        <w:t>Feedback</w:t>
      </w:r>
    </w:p>
    <w:p w:rsidR="001F0F23" w:rsidRDefault="001F0F23" w:rsidP="001F0F23">
      <w:r>
        <w:t>The user can extract all the feedback and save it in a file at any moment.</w:t>
      </w:r>
    </w:p>
    <w:p w:rsidR="001F0F23" w:rsidRDefault="001F0F23" w:rsidP="001F0F23">
      <w:pPr>
        <w:rPr>
          <w:b/>
          <w:bCs/>
        </w:rPr>
      </w:pPr>
      <w:r w:rsidRPr="00F8711B">
        <w:rPr>
          <w:b/>
          <w:bCs/>
        </w:rPr>
        <w:t>Start Crawling Button</w:t>
      </w:r>
    </w:p>
    <w:p w:rsidR="001F0F23" w:rsidRDefault="001F0F23" w:rsidP="001F0F23">
      <w:r>
        <w:t>Needed to start the graph crawling.</w:t>
      </w:r>
    </w:p>
    <w:p w:rsidR="001F0F23" w:rsidRDefault="001F0F23" w:rsidP="001F0F23">
      <w:pPr>
        <w:rPr>
          <w:b/>
          <w:bCs/>
        </w:rPr>
      </w:pPr>
      <w:r>
        <w:rPr>
          <w:b/>
          <w:bCs/>
        </w:rPr>
        <w:t>Stop Crawling B</w:t>
      </w:r>
      <w:r w:rsidRPr="00F8711B">
        <w:rPr>
          <w:b/>
          <w:bCs/>
        </w:rPr>
        <w:t>utton</w:t>
      </w:r>
    </w:p>
    <w:p w:rsidR="001F0F23" w:rsidRDefault="001F0F23" w:rsidP="001F0F23">
      <w:r>
        <w:t xml:space="preserve">If the user press this button while crawling the reached result will be save in the file.                                                                  </w:t>
      </w:r>
    </w:p>
    <w:p w:rsidR="001F0F23" w:rsidRDefault="001F0F23" w:rsidP="001F0F23">
      <w:pPr>
        <w:rPr>
          <w:b/>
          <w:bCs/>
        </w:rPr>
      </w:pPr>
      <w:r w:rsidRPr="00F8711B">
        <w:rPr>
          <w:b/>
          <w:bCs/>
        </w:rPr>
        <w:t>Resume Crawling Button</w:t>
      </w:r>
    </w:p>
    <w:p w:rsidR="001F0F23" w:rsidRPr="00F8711B" w:rsidRDefault="001F0F23" w:rsidP="001F0F23">
      <w:r>
        <w:t>This button will be clickable only after clicking the stop crawling button or exiting the application while crawling. So if the user want to continue his crawl from the stopped point he can press this button and his work will continue normally.</w:t>
      </w:r>
    </w:p>
    <w:p w:rsidR="001F0F23" w:rsidRDefault="001F0F23" w:rsidP="001F0F23">
      <w:pPr>
        <w:rPr>
          <w:b/>
          <w:bCs/>
        </w:rPr>
      </w:pPr>
      <w:r w:rsidRPr="00F8711B">
        <w:rPr>
          <w:b/>
          <w:bCs/>
        </w:rPr>
        <w:t>Cancel Current Crawl</w:t>
      </w:r>
    </w:p>
    <w:p w:rsidR="001F0F23" w:rsidRPr="00F8711B" w:rsidRDefault="001F0F23" w:rsidP="001F0F23">
      <w:r>
        <w:t>This button will be clickable only after clicking the stop crawling button or exiting the application while crawling. So by clicking this button the feedback window will reset and all the inputs fields will be enabled and ready for a new crawl.</w:t>
      </w:r>
    </w:p>
    <w:p w:rsidR="001F0F23" w:rsidRPr="001F0F23" w:rsidRDefault="001F0F23" w:rsidP="001F0F23"/>
    <w:p w:rsidR="00C74AA8" w:rsidRPr="00394423" w:rsidRDefault="00866905" w:rsidP="00D720F5">
      <w:pPr>
        <w:pStyle w:val="Heading3"/>
      </w:pPr>
      <w:bookmarkStart w:id="16" w:name="_Toc14120374"/>
      <w:r>
        <w:lastRenderedPageBreak/>
        <w:t>2-3</w:t>
      </w:r>
      <w:r w:rsidR="00A11C09" w:rsidRPr="00394423">
        <w:t>User’s Page</w:t>
      </w:r>
      <w:bookmarkEnd w:id="16"/>
    </w:p>
    <w:p w:rsidR="00C74AA8" w:rsidRPr="00D720F5" w:rsidRDefault="00C74AA8" w:rsidP="00D720F5">
      <w:pPr>
        <w:pStyle w:val="Heading4"/>
      </w:pPr>
      <w:bookmarkStart w:id="17" w:name="_Toc14120375"/>
      <w:r w:rsidRPr="00D720F5">
        <w:t>2</w:t>
      </w:r>
      <w:r w:rsidR="00512475" w:rsidRPr="00D720F5">
        <w:t>-3</w:t>
      </w:r>
      <w:r w:rsidRPr="00D720F5">
        <w:t>-1Page Description</w:t>
      </w:r>
      <w:bookmarkEnd w:id="17"/>
    </w:p>
    <w:p w:rsidR="00C74AA8" w:rsidRDefault="00C74AA8" w:rsidP="00866905">
      <w:r>
        <w:t>The main idea of this page is to crawl the tweets for a specific twitter user Account or a file that contains multiple twitter user id. It crawl at most the latest 3200 tweets (Limited chose by Twitter).</w:t>
      </w:r>
    </w:p>
    <w:p w:rsidR="00C74AA8" w:rsidRPr="008E08F1" w:rsidRDefault="00C74AA8" w:rsidP="00866905">
      <w:r>
        <w:t>The user can choose the dates range and language of tweets that he wants to crawl.</w:t>
      </w:r>
    </w:p>
    <w:p w:rsidR="00C74AA8" w:rsidRDefault="00C74AA8" w:rsidP="00866905">
      <w:r>
        <w:t>At the right position of the GUI there’s a window that show the feedback happened while crawling like:</w:t>
      </w:r>
    </w:p>
    <w:p w:rsidR="00C74AA8" w:rsidRDefault="00C74AA8" w:rsidP="00866905">
      <w:pPr>
        <w:pStyle w:val="ListParagraph"/>
        <w:numPr>
          <w:ilvl w:val="0"/>
          <w:numId w:val="25"/>
        </w:numPr>
        <w:spacing w:before="0" w:after="160" w:line="259" w:lineRule="auto"/>
      </w:pPr>
      <w:r>
        <w:t>Number of nodes crawled.</w:t>
      </w:r>
    </w:p>
    <w:p w:rsidR="00C74AA8" w:rsidRDefault="00C74AA8" w:rsidP="00866905">
      <w:pPr>
        <w:pStyle w:val="ListParagraph"/>
        <w:numPr>
          <w:ilvl w:val="0"/>
          <w:numId w:val="25"/>
        </w:numPr>
        <w:spacing w:before="0" w:after="160" w:line="259" w:lineRule="auto"/>
      </w:pPr>
      <w:r>
        <w:t>Current depth of the graph.</w:t>
      </w:r>
    </w:p>
    <w:p w:rsidR="00C74AA8" w:rsidRDefault="00C74AA8" w:rsidP="00866905">
      <w:pPr>
        <w:pStyle w:val="ListParagraph"/>
        <w:numPr>
          <w:ilvl w:val="0"/>
          <w:numId w:val="25"/>
        </w:numPr>
        <w:spacing w:before="0" w:after="160" w:line="259" w:lineRule="auto"/>
      </w:pPr>
      <w:r>
        <w:t>The number of crawled nodes for each input id.</w:t>
      </w:r>
    </w:p>
    <w:p w:rsidR="00C74AA8" w:rsidRDefault="00C74AA8" w:rsidP="00866905">
      <w:pPr>
        <w:pStyle w:val="ListParagraph"/>
        <w:numPr>
          <w:ilvl w:val="0"/>
          <w:numId w:val="25"/>
        </w:numPr>
        <w:spacing w:before="0" w:after="160" w:line="259" w:lineRule="auto"/>
      </w:pPr>
      <w:r>
        <w:t>Any Exception that may happen while crawling like:</w:t>
      </w:r>
    </w:p>
    <w:p w:rsidR="00C74AA8" w:rsidRDefault="00C74AA8" w:rsidP="00866905">
      <w:pPr>
        <w:pStyle w:val="ListParagraph"/>
        <w:numPr>
          <w:ilvl w:val="0"/>
          <w:numId w:val="26"/>
        </w:numPr>
        <w:spacing w:before="0" w:after="160" w:line="259" w:lineRule="auto"/>
      </w:pPr>
      <w:r w:rsidRPr="00086CD0">
        <w:t>Account Is Temporarily Locked</w:t>
      </w:r>
    </w:p>
    <w:p w:rsidR="00C74AA8" w:rsidRDefault="00C74AA8" w:rsidP="00866905">
      <w:pPr>
        <w:pStyle w:val="ListParagraph"/>
        <w:numPr>
          <w:ilvl w:val="0"/>
          <w:numId w:val="26"/>
        </w:numPr>
        <w:spacing w:before="0" w:after="160" w:line="259" w:lineRule="auto"/>
      </w:pPr>
      <w:r>
        <w:t xml:space="preserve">User </w:t>
      </w:r>
      <w:r w:rsidRPr="00086CD0">
        <w:t>has been suspended!</w:t>
      </w:r>
    </w:p>
    <w:p w:rsidR="00C74AA8" w:rsidRDefault="00C74AA8" w:rsidP="00866905">
      <w:pPr>
        <w:pStyle w:val="ListParagraph"/>
        <w:numPr>
          <w:ilvl w:val="0"/>
          <w:numId w:val="26"/>
        </w:numPr>
        <w:spacing w:before="0" w:after="160" w:line="259" w:lineRule="auto"/>
      </w:pPr>
      <w:r>
        <w:t xml:space="preserve">Node </w:t>
      </w:r>
      <w:r w:rsidRPr="00086CD0">
        <w:t>Doesn’t Exist!</w:t>
      </w:r>
    </w:p>
    <w:p w:rsidR="00C74AA8" w:rsidRDefault="00C74AA8" w:rsidP="00866905">
      <w:pPr>
        <w:pStyle w:val="ListParagraph"/>
        <w:numPr>
          <w:ilvl w:val="0"/>
          <w:numId w:val="26"/>
        </w:numPr>
        <w:spacing w:before="0" w:after="160" w:line="259" w:lineRule="auto"/>
      </w:pPr>
      <w:r w:rsidRPr="00086CD0">
        <w:t>There's No Internet Connection</w:t>
      </w:r>
    </w:p>
    <w:p w:rsidR="00C74AA8" w:rsidRDefault="00C74AA8" w:rsidP="00866905">
      <w:pPr>
        <w:pStyle w:val="ListParagraph"/>
        <w:numPr>
          <w:ilvl w:val="0"/>
          <w:numId w:val="26"/>
        </w:numPr>
        <w:spacing w:before="0" w:after="160" w:line="259" w:lineRule="auto"/>
      </w:pPr>
      <w:r>
        <w:t xml:space="preserve">Account </w:t>
      </w:r>
      <w:r w:rsidRPr="00086CD0">
        <w:t>Exceed The Limit Of Queries!</w:t>
      </w:r>
    </w:p>
    <w:p w:rsidR="00C74AA8" w:rsidRDefault="00C74AA8" w:rsidP="00866905">
      <w:pPr>
        <w:pStyle w:val="ListParagraph"/>
        <w:numPr>
          <w:ilvl w:val="0"/>
          <w:numId w:val="26"/>
        </w:numPr>
        <w:spacing w:before="0" w:after="160" w:line="259" w:lineRule="auto"/>
      </w:pPr>
      <w:r>
        <w:t>And others…</w:t>
      </w:r>
    </w:p>
    <w:p w:rsidR="00C74AA8" w:rsidRDefault="00C74AA8" w:rsidP="00866905">
      <w:r>
        <w:t>At the top left position there’s the number of twitter developer accounts that are active.</w:t>
      </w:r>
    </w:p>
    <w:p w:rsidR="00C74AA8" w:rsidRPr="00D720F5" w:rsidRDefault="00C74AA8" w:rsidP="00D720F5">
      <w:pPr>
        <w:pStyle w:val="Heading4"/>
      </w:pPr>
      <w:r w:rsidRPr="00D720F5">
        <w:t xml:space="preserve">  </w:t>
      </w:r>
      <w:bookmarkStart w:id="18" w:name="_Toc14120376"/>
      <w:r w:rsidR="00BB3367" w:rsidRPr="00D720F5">
        <w:t>2-3</w:t>
      </w:r>
      <w:r w:rsidRPr="00D720F5">
        <w:t>-2User Guide</w:t>
      </w:r>
      <w:bookmarkEnd w:id="18"/>
    </w:p>
    <w:p w:rsidR="00C74AA8" w:rsidRDefault="00C74AA8" w:rsidP="00C74AA8">
      <w:pPr>
        <w:rPr>
          <w:b/>
          <w:bCs/>
        </w:rPr>
      </w:pPr>
      <w:r w:rsidRPr="00C90D64">
        <w:rPr>
          <w:b/>
          <w:bCs/>
        </w:rPr>
        <w:t>Number of accounts</w:t>
      </w:r>
    </w:p>
    <w:p w:rsidR="00C74AA8" w:rsidRDefault="00C74AA8" w:rsidP="00C74AA8">
      <w:r>
        <w:t>At any moment, even while crawling a graph the user can press the plus button (Top of the window) and add another twitter developer account.</w:t>
      </w:r>
    </w:p>
    <w:p w:rsidR="00C74AA8" w:rsidRPr="00C90D64" w:rsidRDefault="00C74AA8" w:rsidP="00C74AA8">
      <w:r>
        <w:t>PS: the user can benefits from this feature when all his working accounts exceeded the limit of queries, so if he add an account the graph crawling will continue without waiting any minutes (The time needed to reset the number of queries for each twitter developer account).</w:t>
      </w:r>
    </w:p>
    <w:p w:rsidR="00C74AA8" w:rsidRPr="00AD340A" w:rsidRDefault="00C74AA8" w:rsidP="00C74AA8">
      <w:pPr>
        <w:rPr>
          <w:b/>
          <w:bCs/>
        </w:rPr>
      </w:pPr>
      <w:r w:rsidRPr="00AD340A">
        <w:rPr>
          <w:b/>
          <w:bCs/>
        </w:rPr>
        <w:t>Input</w:t>
      </w:r>
    </w:p>
    <w:p w:rsidR="00C74AA8" w:rsidRDefault="00C74AA8" w:rsidP="00C74AA8">
      <w:r>
        <w:t>In the first input the user can write one of this two options:</w:t>
      </w:r>
    </w:p>
    <w:p w:rsidR="00C74AA8" w:rsidRDefault="00C74AA8" w:rsidP="00C74AA8">
      <w:pPr>
        <w:pStyle w:val="ListParagraph"/>
        <w:numPr>
          <w:ilvl w:val="0"/>
          <w:numId w:val="27"/>
        </w:numPr>
        <w:spacing w:before="0" w:after="160" w:line="259" w:lineRule="auto"/>
      </w:pPr>
      <w:r>
        <w:t xml:space="preserve">Twitter User Id   </w:t>
      </w:r>
      <w:r>
        <w:tab/>
      </w:r>
      <w:r>
        <w:tab/>
      </w:r>
      <w:r>
        <w:tab/>
      </w:r>
      <w:r>
        <w:tab/>
        <w:t>Ex: 12.</w:t>
      </w:r>
    </w:p>
    <w:p w:rsidR="00C74AA8" w:rsidRDefault="00C74AA8" w:rsidP="00C74AA8">
      <w:pPr>
        <w:pStyle w:val="ListParagraph"/>
        <w:numPr>
          <w:ilvl w:val="0"/>
          <w:numId w:val="27"/>
        </w:numPr>
        <w:spacing w:before="0" w:after="160" w:line="259" w:lineRule="auto"/>
      </w:pPr>
      <w:r>
        <w:t>Screen Name of Twitter user in the following format:</w:t>
      </w:r>
      <w:r>
        <w:tab/>
      </w:r>
    </w:p>
    <w:p w:rsidR="00C74AA8" w:rsidRDefault="00C74AA8" w:rsidP="00C74AA8">
      <w:pPr>
        <w:pStyle w:val="ListParagraph"/>
        <w:numPr>
          <w:ilvl w:val="1"/>
          <w:numId w:val="27"/>
        </w:numPr>
        <w:spacing w:before="0" w:after="160" w:line="259" w:lineRule="auto"/>
      </w:pPr>
      <w:r>
        <w:t xml:space="preserve">     </w:t>
      </w:r>
      <w:hyperlink r:id="rId13" w:history="1">
        <w:r>
          <w:rPr>
            <w:rStyle w:val="Hyperlink"/>
          </w:rPr>
          <w:t>https://twitter.com/Cristiano</w:t>
        </w:r>
      </w:hyperlink>
      <w:r>
        <w:tab/>
      </w:r>
    </w:p>
    <w:p w:rsidR="00C74AA8" w:rsidRDefault="00C74AA8" w:rsidP="00C74AA8">
      <w:pPr>
        <w:pStyle w:val="ListParagraph"/>
        <w:numPr>
          <w:ilvl w:val="1"/>
          <w:numId w:val="27"/>
        </w:numPr>
        <w:spacing w:before="0" w:after="160" w:line="259" w:lineRule="auto"/>
      </w:pPr>
      <w:r>
        <w:lastRenderedPageBreak/>
        <w:t>Cristiano</w:t>
      </w:r>
    </w:p>
    <w:p w:rsidR="00C74AA8" w:rsidRDefault="00C74AA8" w:rsidP="00C74AA8">
      <w:pPr>
        <w:pStyle w:val="ListParagraph"/>
        <w:numPr>
          <w:ilvl w:val="1"/>
          <w:numId w:val="27"/>
        </w:numPr>
        <w:spacing w:before="0" w:after="160" w:line="259" w:lineRule="auto"/>
      </w:pPr>
      <w:r>
        <w:t>@Cristiano</w:t>
      </w:r>
    </w:p>
    <w:p w:rsidR="00C74AA8" w:rsidRDefault="00C74AA8" w:rsidP="00C74AA8">
      <w:r>
        <w:t>Or He can left this input empty and choose a file of Twitter Users IDs (.txt File).</w:t>
      </w:r>
    </w:p>
    <w:p w:rsidR="00C74AA8" w:rsidRDefault="00C74AA8" w:rsidP="00C74AA8">
      <w:r>
        <w:t>The format of the file is very simple, the file has no header and each Id is located in a line (Each line contains single ID).</w:t>
      </w:r>
    </w:p>
    <w:p w:rsidR="00C74AA8" w:rsidRDefault="00C74AA8" w:rsidP="00C74AA8"/>
    <w:p w:rsidR="00C74AA8" w:rsidRPr="00AD340A" w:rsidRDefault="00C74AA8" w:rsidP="00C74AA8">
      <w:pPr>
        <w:rPr>
          <w:b/>
          <w:bCs/>
        </w:rPr>
      </w:pPr>
      <w:r>
        <w:rPr>
          <w:b/>
          <w:bCs/>
        </w:rPr>
        <w:t>Date</w:t>
      </w:r>
    </w:p>
    <w:p w:rsidR="00C74AA8" w:rsidRDefault="00C74AA8" w:rsidP="00C74AA8">
      <w:r>
        <w:t xml:space="preserve">The user should choose minimum and maximum dates of tweets that he wants to crawl. </w:t>
      </w:r>
    </w:p>
    <w:p w:rsidR="00C74AA8" w:rsidRPr="00AD340A" w:rsidRDefault="00C74AA8" w:rsidP="00C74AA8">
      <w:pPr>
        <w:rPr>
          <w:b/>
          <w:bCs/>
        </w:rPr>
      </w:pPr>
      <w:r>
        <w:rPr>
          <w:b/>
          <w:bCs/>
        </w:rPr>
        <w:t>Language</w:t>
      </w:r>
    </w:p>
    <w:p w:rsidR="00C74AA8" w:rsidRDefault="00C74AA8" w:rsidP="00C74AA8">
      <w:r>
        <w:t xml:space="preserve">The user should choose the languages of tweets that he wants to crawl. </w:t>
      </w:r>
    </w:p>
    <w:p w:rsidR="00C74AA8" w:rsidRDefault="00C74AA8" w:rsidP="00C74AA8">
      <w:r>
        <w:t>He can check the checkbox ‘All’, Therefore the application will crawl all tweets regardless its language.</w:t>
      </w:r>
    </w:p>
    <w:p w:rsidR="00C74AA8" w:rsidRPr="00C73D6E" w:rsidRDefault="00C74AA8" w:rsidP="00C74AA8">
      <w:pPr>
        <w:rPr>
          <w:lang w:bidi="ar-LB"/>
        </w:rPr>
      </w:pPr>
      <w:r>
        <w:t>Or he can specify the languages (from the checkComboBox) of tweets that he want to crawl.</w:t>
      </w:r>
    </w:p>
    <w:p w:rsidR="00C74AA8" w:rsidRPr="00AD340A" w:rsidRDefault="00C74AA8" w:rsidP="00C74AA8">
      <w:pPr>
        <w:rPr>
          <w:b/>
          <w:bCs/>
        </w:rPr>
      </w:pPr>
      <w:r w:rsidRPr="00AD340A">
        <w:rPr>
          <w:b/>
          <w:bCs/>
        </w:rPr>
        <w:t>Save File</w:t>
      </w:r>
    </w:p>
    <w:p w:rsidR="00C74AA8" w:rsidRDefault="00C74AA8" w:rsidP="00C74AA8">
      <w:r>
        <w:t>The user should specify the directory that will contains the crawled tweets.</w:t>
      </w:r>
    </w:p>
    <w:p w:rsidR="00C74AA8" w:rsidRDefault="00C74AA8" w:rsidP="00C74AA8">
      <w:r>
        <w:t xml:space="preserve">For each input User Id will be a JSON file that contains all its tweets.                                                  </w:t>
      </w:r>
    </w:p>
    <w:p w:rsidR="00C74AA8" w:rsidRDefault="00C74AA8" w:rsidP="00C74AA8">
      <w:pPr>
        <w:rPr>
          <w:b/>
          <w:bCs/>
        </w:rPr>
      </w:pPr>
      <w:r w:rsidRPr="00F8711B">
        <w:rPr>
          <w:b/>
          <w:bCs/>
        </w:rPr>
        <w:t>Feedback</w:t>
      </w:r>
    </w:p>
    <w:p w:rsidR="00C74AA8" w:rsidRDefault="00C74AA8" w:rsidP="00C74AA8">
      <w:r>
        <w:t>The user can extract all the feedback and save it in a file at any moment.</w:t>
      </w:r>
    </w:p>
    <w:p w:rsidR="00C74AA8" w:rsidRDefault="00C74AA8" w:rsidP="00C74AA8">
      <w:pPr>
        <w:rPr>
          <w:b/>
          <w:bCs/>
        </w:rPr>
      </w:pPr>
      <w:r w:rsidRPr="00F8711B">
        <w:rPr>
          <w:b/>
          <w:bCs/>
        </w:rPr>
        <w:t>Start Crawling Button</w:t>
      </w:r>
    </w:p>
    <w:p w:rsidR="00C74AA8" w:rsidRDefault="00C74AA8" w:rsidP="00C74AA8">
      <w:r>
        <w:t>Needed to start the tweets crawling.</w:t>
      </w:r>
    </w:p>
    <w:p w:rsidR="00C74AA8" w:rsidRDefault="00C74AA8" w:rsidP="00C74AA8">
      <w:pPr>
        <w:rPr>
          <w:b/>
          <w:bCs/>
        </w:rPr>
      </w:pPr>
      <w:r>
        <w:rPr>
          <w:b/>
          <w:bCs/>
        </w:rPr>
        <w:t>Stop Crawling B</w:t>
      </w:r>
      <w:r w:rsidRPr="00F8711B">
        <w:rPr>
          <w:b/>
          <w:bCs/>
        </w:rPr>
        <w:t>utton</w:t>
      </w:r>
    </w:p>
    <w:p w:rsidR="00C74AA8" w:rsidRDefault="00C74AA8" w:rsidP="00C74AA8">
      <w:r>
        <w:t xml:space="preserve">If the user press this button while crawling the reached result will be save in the files.                                                                  </w:t>
      </w:r>
    </w:p>
    <w:p w:rsidR="00C74AA8" w:rsidRDefault="00C74AA8" w:rsidP="00C74AA8">
      <w:pPr>
        <w:rPr>
          <w:b/>
          <w:bCs/>
        </w:rPr>
      </w:pPr>
      <w:r w:rsidRPr="00F8711B">
        <w:rPr>
          <w:b/>
          <w:bCs/>
        </w:rPr>
        <w:t>Resume Crawling Button</w:t>
      </w:r>
    </w:p>
    <w:p w:rsidR="00C74AA8" w:rsidRPr="00F8711B" w:rsidRDefault="00C74AA8" w:rsidP="00C74AA8">
      <w:r>
        <w:lastRenderedPageBreak/>
        <w:t>This button will be clickable only after clicking the stop crawling button or exiting the application while crawling. So if the user want to continue his crawl from the stopped point he can press this button and his work will continue normally.</w:t>
      </w:r>
    </w:p>
    <w:p w:rsidR="00C74AA8" w:rsidRDefault="00C74AA8" w:rsidP="00C74AA8">
      <w:pPr>
        <w:rPr>
          <w:b/>
          <w:bCs/>
        </w:rPr>
      </w:pPr>
      <w:r w:rsidRPr="00F8711B">
        <w:rPr>
          <w:b/>
          <w:bCs/>
        </w:rPr>
        <w:t>Cancel Current Crawl</w:t>
      </w:r>
    </w:p>
    <w:p w:rsidR="00C74AA8" w:rsidRPr="00F8711B" w:rsidRDefault="00C74AA8" w:rsidP="00C74AA8">
      <w:r>
        <w:t>This button will be clickable only after clicking the stop crawling button or exiting the application while crawling. So by clicking this button the feedback window will reset and all the inputs fields will be enabled and ready for a new crawl.</w:t>
      </w:r>
    </w:p>
    <w:p w:rsidR="00C74AA8" w:rsidRPr="00C74AA8" w:rsidRDefault="00C74AA8" w:rsidP="00C74AA8"/>
    <w:p w:rsidR="00A11C09" w:rsidRPr="00394423" w:rsidRDefault="00512475" w:rsidP="00D720F5">
      <w:pPr>
        <w:pStyle w:val="Heading3"/>
      </w:pPr>
      <w:bookmarkStart w:id="19" w:name="_Toc14120377"/>
      <w:r>
        <w:t>2-4</w:t>
      </w:r>
      <w:r w:rsidR="00715132">
        <w:t>View Tweets P</w:t>
      </w:r>
      <w:r w:rsidR="00A11C09" w:rsidRPr="00394423">
        <w:t>age</w:t>
      </w:r>
      <w:bookmarkEnd w:id="19"/>
    </w:p>
    <w:p w:rsidR="00EC69E0" w:rsidRPr="00D720F5" w:rsidRDefault="00EC69E0" w:rsidP="00D720F5">
      <w:pPr>
        <w:pStyle w:val="Heading4"/>
      </w:pPr>
      <w:bookmarkStart w:id="20" w:name="_Toc14120378"/>
      <w:r w:rsidRPr="00D720F5">
        <w:t>2</w:t>
      </w:r>
      <w:r w:rsidR="00512475" w:rsidRPr="00D720F5">
        <w:t>-4</w:t>
      </w:r>
      <w:r w:rsidRPr="00D720F5">
        <w:t>-1 Page Description</w:t>
      </w:r>
      <w:bookmarkEnd w:id="20"/>
    </w:p>
    <w:p w:rsidR="00EC69E0" w:rsidRPr="00635765" w:rsidRDefault="00EC69E0" w:rsidP="00866905">
      <w:r w:rsidRPr="00635765">
        <w:t>The main idea of this p</w:t>
      </w:r>
      <w:r w:rsidR="00635765" w:rsidRPr="00635765">
        <w:t xml:space="preserve">age is to view </w:t>
      </w:r>
      <w:r w:rsidR="00635765">
        <w:rPr>
          <w:lang w:bidi="ar-LB"/>
        </w:rPr>
        <w:t>the</w:t>
      </w:r>
      <w:r w:rsidR="00607166" w:rsidRPr="00635765">
        <w:t xml:space="preserve"> tweets for a specific person from a file </w:t>
      </w:r>
      <w:r w:rsidRPr="00635765">
        <w:t xml:space="preserve">which </w:t>
      </w:r>
      <w:r w:rsidR="00607166" w:rsidRPr="00635765">
        <w:t>is</w:t>
      </w:r>
      <w:r w:rsidR="00260D63" w:rsidRPr="00635765">
        <w:t xml:space="preserve"> written in json format.</w:t>
      </w:r>
    </w:p>
    <w:p w:rsidR="001F0F23" w:rsidRDefault="00607166" w:rsidP="00866905">
      <w:r>
        <w:t>All the user have to do is to select the file he wishes to view, then the basic information of the person will be viewed along with list of all</w:t>
      </w:r>
      <w:r w:rsidR="002C10B2">
        <w:t xml:space="preserve"> of</w:t>
      </w:r>
      <w:r>
        <w:t xml:space="preserve"> his tweets.</w:t>
      </w:r>
    </w:p>
    <w:p w:rsidR="002C10B2" w:rsidRDefault="002C10B2" w:rsidP="00866905">
      <w:r>
        <w:t>For each tweet the date and time it is tweeted are listed along with the tweet text itself and the number of likes and retweets the tweet have</w:t>
      </w:r>
      <w:r w:rsidR="00BA67EE">
        <w:t xml:space="preserve"> and of course a link that direct you to the real tweet post on the default browser.</w:t>
      </w:r>
    </w:p>
    <w:p w:rsidR="0092535E" w:rsidRPr="00D720F5" w:rsidRDefault="0092535E" w:rsidP="00D720F5">
      <w:pPr>
        <w:pStyle w:val="Heading4"/>
      </w:pPr>
      <w:bookmarkStart w:id="21" w:name="_Toc14120379"/>
      <w:r w:rsidRPr="00D720F5">
        <w:t>2-</w:t>
      </w:r>
      <w:r w:rsidR="00512475" w:rsidRPr="00D720F5">
        <w:t>4</w:t>
      </w:r>
      <w:r w:rsidRPr="00D720F5">
        <w:t>-2 User Guide</w:t>
      </w:r>
      <w:bookmarkEnd w:id="21"/>
    </w:p>
    <w:p w:rsidR="00607166" w:rsidRDefault="00610C2B" w:rsidP="001F0F23">
      <w:r>
        <w:t>With a click of a bottom which is placed on the top center we can select a user file.</w:t>
      </w:r>
    </w:p>
    <w:p w:rsidR="009E705C" w:rsidRDefault="00610C2B" w:rsidP="009E705C">
      <w:r>
        <w:t>Once selected the file is being loaded and then the informations will be seen sequentially, the user’s profile (profile image, screen name, name and description) first then the tweets where they can be scrolled down and for each tweet we can right click on it to copy the tweet text.</w:t>
      </w:r>
    </w:p>
    <w:p w:rsidR="00A11C09" w:rsidRDefault="00512475" w:rsidP="00D720F5">
      <w:pPr>
        <w:pStyle w:val="Heading3"/>
      </w:pPr>
      <w:bookmarkStart w:id="22" w:name="_Toc14120380"/>
      <w:r>
        <w:t>2-5</w:t>
      </w:r>
      <w:r w:rsidR="00A11C09" w:rsidRPr="00A11C09">
        <w:t xml:space="preserve"> </w:t>
      </w:r>
      <w:r w:rsidR="00424445">
        <w:t>Similar Tweets P</w:t>
      </w:r>
      <w:r w:rsidR="00A11C09">
        <w:t>age</w:t>
      </w:r>
      <w:bookmarkEnd w:id="22"/>
    </w:p>
    <w:p w:rsidR="00D3599E" w:rsidRDefault="00512475" w:rsidP="00866905">
      <w:pPr>
        <w:pStyle w:val="Heading4"/>
      </w:pPr>
      <w:bookmarkStart w:id="23" w:name="_Toc14120381"/>
      <w:r>
        <w:t>2-5</w:t>
      </w:r>
      <w:r w:rsidR="00D3599E">
        <w:t xml:space="preserve">-1 </w:t>
      </w:r>
      <w:r w:rsidR="00D3599E" w:rsidRPr="00D720F5">
        <w:t>Page</w:t>
      </w:r>
      <w:r w:rsidR="00D3599E">
        <w:t xml:space="preserve"> Description</w:t>
      </w:r>
      <w:bookmarkEnd w:id="23"/>
      <w:r w:rsidR="00D3599E">
        <w:t xml:space="preserve"> </w:t>
      </w:r>
    </w:p>
    <w:p w:rsidR="007F2D12" w:rsidRDefault="00D3599E" w:rsidP="00866905">
      <w:r>
        <w:t xml:space="preserve">The main idea of this page is to crawl </w:t>
      </w:r>
      <w:r w:rsidR="00322F35">
        <w:t xml:space="preserve">the similar tweets for a specific tweet id or url </w:t>
      </w:r>
      <w:r w:rsidR="007F2D12">
        <w:t>.</w:t>
      </w:r>
    </w:p>
    <w:p w:rsidR="00322F35" w:rsidRDefault="007F2D12" w:rsidP="00866905">
      <w:r>
        <w:t>O</w:t>
      </w:r>
      <w:r w:rsidR="00322F35">
        <w:t>nly the tweets which are similar to this inputted tweet will be crawled and according to specified dates chosen.</w:t>
      </w:r>
    </w:p>
    <w:p w:rsidR="00D3599E" w:rsidRDefault="00D3599E" w:rsidP="00866905">
      <w:r>
        <w:t>At the right position of the GUI there’s a window that show the feedback happened while crawling like:</w:t>
      </w:r>
    </w:p>
    <w:p w:rsidR="00D3599E" w:rsidRDefault="00D3599E" w:rsidP="00866905">
      <w:pPr>
        <w:pStyle w:val="ListParagraph"/>
        <w:numPr>
          <w:ilvl w:val="0"/>
          <w:numId w:val="25"/>
        </w:numPr>
        <w:spacing w:before="0" w:after="160" w:line="259" w:lineRule="auto"/>
      </w:pPr>
      <w:r>
        <w:lastRenderedPageBreak/>
        <w:t xml:space="preserve">Number of </w:t>
      </w:r>
      <w:r w:rsidR="00F96476">
        <w:t>tweets</w:t>
      </w:r>
      <w:r>
        <w:t xml:space="preserve"> crawled.</w:t>
      </w:r>
    </w:p>
    <w:p w:rsidR="00D3599E" w:rsidRDefault="00D3599E" w:rsidP="00866905">
      <w:pPr>
        <w:pStyle w:val="ListParagraph"/>
        <w:numPr>
          <w:ilvl w:val="0"/>
          <w:numId w:val="25"/>
        </w:numPr>
        <w:spacing w:before="0" w:after="160" w:line="259" w:lineRule="auto"/>
      </w:pPr>
      <w:r>
        <w:t xml:space="preserve">Current </w:t>
      </w:r>
      <w:r w:rsidR="00F96476">
        <w:t>tweet</w:t>
      </w:r>
      <w:r>
        <w:t xml:space="preserve"> </w:t>
      </w:r>
      <w:r w:rsidR="00F96476">
        <w:t>being looking for it similar tweets</w:t>
      </w:r>
      <w:r>
        <w:t>.</w:t>
      </w:r>
    </w:p>
    <w:p w:rsidR="00D3599E" w:rsidRDefault="00D3599E" w:rsidP="00866905">
      <w:pPr>
        <w:pStyle w:val="ListParagraph"/>
        <w:numPr>
          <w:ilvl w:val="0"/>
          <w:numId w:val="25"/>
        </w:numPr>
        <w:spacing w:before="0" w:after="160" w:line="259" w:lineRule="auto"/>
      </w:pPr>
      <w:r>
        <w:t>Any Exception that may happen while crawling like:</w:t>
      </w:r>
    </w:p>
    <w:p w:rsidR="00D3599E" w:rsidRDefault="00D3599E" w:rsidP="00866905">
      <w:pPr>
        <w:pStyle w:val="ListParagraph"/>
        <w:numPr>
          <w:ilvl w:val="0"/>
          <w:numId w:val="26"/>
        </w:numPr>
        <w:spacing w:before="0" w:after="160" w:line="259" w:lineRule="auto"/>
      </w:pPr>
      <w:r w:rsidRPr="00086CD0">
        <w:t>Account Is Temporarily Locked</w:t>
      </w:r>
    </w:p>
    <w:p w:rsidR="00D3599E" w:rsidRDefault="00D3599E" w:rsidP="00866905">
      <w:pPr>
        <w:pStyle w:val="ListParagraph"/>
        <w:numPr>
          <w:ilvl w:val="0"/>
          <w:numId w:val="26"/>
        </w:numPr>
        <w:spacing w:before="0" w:after="160" w:line="259" w:lineRule="auto"/>
      </w:pPr>
      <w:r>
        <w:t xml:space="preserve">User </w:t>
      </w:r>
      <w:r w:rsidRPr="00086CD0">
        <w:t>has been suspended!</w:t>
      </w:r>
    </w:p>
    <w:p w:rsidR="00D3599E" w:rsidRDefault="00D3599E" w:rsidP="00866905">
      <w:pPr>
        <w:pStyle w:val="ListParagraph"/>
        <w:numPr>
          <w:ilvl w:val="0"/>
          <w:numId w:val="26"/>
        </w:numPr>
        <w:spacing w:before="0" w:after="160" w:line="259" w:lineRule="auto"/>
      </w:pPr>
      <w:r w:rsidRPr="00086CD0">
        <w:t>There's No Internet Connection</w:t>
      </w:r>
    </w:p>
    <w:p w:rsidR="00D3599E" w:rsidRDefault="00D3599E" w:rsidP="00866905">
      <w:pPr>
        <w:pStyle w:val="ListParagraph"/>
        <w:numPr>
          <w:ilvl w:val="0"/>
          <w:numId w:val="26"/>
        </w:numPr>
        <w:spacing w:before="0" w:after="160" w:line="259" w:lineRule="auto"/>
      </w:pPr>
      <w:r>
        <w:t xml:space="preserve">Account </w:t>
      </w:r>
      <w:r w:rsidRPr="00086CD0">
        <w:t>Exceed The Limit Of Queries!</w:t>
      </w:r>
    </w:p>
    <w:p w:rsidR="00934C11" w:rsidRDefault="00934C11" w:rsidP="00866905">
      <w:pPr>
        <w:pStyle w:val="ListParagraph"/>
        <w:numPr>
          <w:ilvl w:val="0"/>
          <w:numId w:val="26"/>
        </w:numPr>
        <w:spacing w:before="0" w:after="160" w:line="259" w:lineRule="auto"/>
      </w:pPr>
      <w:r>
        <w:t>Limit Exceeded</w:t>
      </w:r>
    </w:p>
    <w:p w:rsidR="005E0EAB" w:rsidRDefault="005E0EAB" w:rsidP="00866905">
      <w:pPr>
        <w:pStyle w:val="ListParagraph"/>
        <w:numPr>
          <w:ilvl w:val="0"/>
          <w:numId w:val="26"/>
        </w:numPr>
        <w:spacing w:before="0" w:after="160" w:line="259" w:lineRule="auto"/>
      </w:pPr>
      <w:r w:rsidRPr="005E0EAB">
        <w:t>Sorry, that page does not exist.</w:t>
      </w:r>
    </w:p>
    <w:p w:rsidR="00452410" w:rsidRDefault="00452410" w:rsidP="00866905">
      <w:pPr>
        <w:pStyle w:val="ListParagraph"/>
        <w:numPr>
          <w:ilvl w:val="0"/>
          <w:numId w:val="26"/>
        </w:numPr>
        <w:spacing w:before="0" w:after="160" w:line="259" w:lineRule="auto"/>
      </w:pPr>
      <w:r>
        <w:t>W</w:t>
      </w:r>
      <w:r w:rsidRPr="00452410">
        <w:t>hen a Tweet cannot be viewed by the authenticating user, usually due to the Tweet’s author having protected their Tweets.</w:t>
      </w:r>
    </w:p>
    <w:p w:rsidR="005F2472" w:rsidRDefault="005F2472" w:rsidP="00866905">
      <w:pPr>
        <w:pStyle w:val="ListParagraph"/>
        <w:numPr>
          <w:ilvl w:val="0"/>
          <w:numId w:val="26"/>
        </w:numPr>
        <w:spacing w:before="0" w:after="160" w:line="259" w:lineRule="auto"/>
      </w:pPr>
      <w:r w:rsidRPr="005F2472">
        <w:t>The status text is too long.</w:t>
      </w:r>
    </w:p>
    <w:p w:rsidR="00D3599E" w:rsidRDefault="00D3599E" w:rsidP="00866905">
      <w:r>
        <w:t>At the top left position there’s the number of twitter developer accounts that are active.</w:t>
      </w:r>
    </w:p>
    <w:p w:rsidR="003B2D83" w:rsidRPr="00D720F5" w:rsidRDefault="00512475" w:rsidP="00D720F5">
      <w:pPr>
        <w:pStyle w:val="Heading4"/>
      </w:pPr>
      <w:bookmarkStart w:id="24" w:name="_Toc14120382"/>
      <w:r w:rsidRPr="00D720F5">
        <w:t>2-5</w:t>
      </w:r>
      <w:r w:rsidR="003B2D83" w:rsidRPr="00D720F5">
        <w:t>-2 User Guide</w:t>
      </w:r>
      <w:bookmarkEnd w:id="24"/>
    </w:p>
    <w:p w:rsidR="003B2D83" w:rsidRDefault="003B2D83" w:rsidP="003B2D83">
      <w:pPr>
        <w:rPr>
          <w:b/>
          <w:bCs/>
        </w:rPr>
      </w:pPr>
      <w:r w:rsidRPr="00C90D64">
        <w:rPr>
          <w:b/>
          <w:bCs/>
        </w:rPr>
        <w:t>Number of accounts</w:t>
      </w:r>
    </w:p>
    <w:p w:rsidR="003B2D83" w:rsidRDefault="003B2D83" w:rsidP="0060698E">
      <w:r>
        <w:t>At an</w:t>
      </w:r>
      <w:r w:rsidR="0060698E">
        <w:t>y moment, even while crawling for a similar tweet</w:t>
      </w:r>
      <w:r>
        <w:t xml:space="preserve"> the user can press the plus button (Top of the window) and add another twitter developer account.</w:t>
      </w:r>
    </w:p>
    <w:p w:rsidR="003B2D83" w:rsidRPr="00C90D64" w:rsidRDefault="003B2D83" w:rsidP="003B2D83">
      <w:r>
        <w:t>PS: the user can benefits from this feature when all his working accounts exceeded the limit of queries, so if he add</w:t>
      </w:r>
      <w:r w:rsidR="0060698E">
        <w:t>s</w:t>
      </w:r>
      <w:r>
        <w:t xml:space="preserve"> an account the graph crawling will continue without waiting 15 min (The time needed to reset the number of queries for each twitter developer account).</w:t>
      </w:r>
    </w:p>
    <w:p w:rsidR="003B2D83" w:rsidRPr="00AD340A" w:rsidRDefault="003B2D83" w:rsidP="003B2D83">
      <w:pPr>
        <w:rPr>
          <w:b/>
          <w:bCs/>
        </w:rPr>
      </w:pPr>
      <w:r w:rsidRPr="00AD340A">
        <w:rPr>
          <w:b/>
          <w:bCs/>
        </w:rPr>
        <w:t>Input</w:t>
      </w:r>
    </w:p>
    <w:p w:rsidR="003B2D83" w:rsidRDefault="003B2D83" w:rsidP="003B2D83">
      <w:r>
        <w:t>In the first input the user can write one of this two options:</w:t>
      </w:r>
    </w:p>
    <w:p w:rsidR="003B2D83" w:rsidRDefault="0060698E" w:rsidP="0060698E">
      <w:pPr>
        <w:pStyle w:val="ListParagraph"/>
        <w:numPr>
          <w:ilvl w:val="0"/>
          <w:numId w:val="27"/>
        </w:numPr>
        <w:spacing w:before="0" w:after="160" w:line="259" w:lineRule="auto"/>
      </w:pPr>
      <w:r>
        <w:t>Tweet</w:t>
      </w:r>
      <w:r w:rsidR="003B2D83">
        <w:t xml:space="preserve"> Id   </w:t>
      </w:r>
      <w:r w:rsidR="003B2D83">
        <w:tab/>
      </w:r>
      <w:r w:rsidR="003B2D83">
        <w:tab/>
      </w:r>
      <w:r w:rsidR="003B2D83">
        <w:tab/>
      </w:r>
    </w:p>
    <w:p w:rsidR="003B2D83" w:rsidRDefault="0060698E" w:rsidP="003B2D83">
      <w:pPr>
        <w:pStyle w:val="ListParagraph"/>
        <w:numPr>
          <w:ilvl w:val="0"/>
          <w:numId w:val="27"/>
        </w:numPr>
        <w:spacing w:before="0" w:after="160" w:line="259" w:lineRule="auto"/>
      </w:pPr>
      <w:r>
        <w:t>Tweet url</w:t>
      </w:r>
      <w:r w:rsidR="003B2D83">
        <w:t xml:space="preserve"> in the following format:</w:t>
      </w:r>
      <w:r w:rsidR="003B2D83">
        <w:tab/>
      </w:r>
    </w:p>
    <w:p w:rsidR="002E4942" w:rsidRDefault="002E4942" w:rsidP="002E4942">
      <w:pPr>
        <w:pStyle w:val="ListParagraph"/>
        <w:numPr>
          <w:ilvl w:val="1"/>
          <w:numId w:val="27"/>
        </w:numPr>
        <w:spacing w:before="0" w:after="160" w:line="259" w:lineRule="auto"/>
      </w:pPr>
      <w:r w:rsidRPr="002E4942">
        <w:t>https://twitter.com/username/status/t</w:t>
      </w:r>
      <w:r>
        <w:t>weetid</w:t>
      </w:r>
    </w:p>
    <w:p w:rsidR="002E4942" w:rsidRDefault="002E4942" w:rsidP="002E4942">
      <w:pPr>
        <w:pStyle w:val="ListParagraph"/>
        <w:spacing w:before="0" w:after="160" w:line="259" w:lineRule="auto"/>
      </w:pPr>
    </w:p>
    <w:p w:rsidR="003B2D83" w:rsidRDefault="003B2D83" w:rsidP="003A70C6">
      <w:r>
        <w:t xml:space="preserve">Or </w:t>
      </w:r>
      <w:r w:rsidR="003A70C6">
        <w:t>choose a file that contains tweets ids separated by enter</w:t>
      </w:r>
      <w:r w:rsidR="00EA0F9E">
        <w:t xml:space="preserve"> .Each line contains single ID.</w:t>
      </w:r>
      <w:r>
        <w:t xml:space="preserve"> (.txt File).</w:t>
      </w:r>
    </w:p>
    <w:p w:rsidR="003B2D83" w:rsidRPr="00AD340A" w:rsidRDefault="003B2D83" w:rsidP="003B2D83">
      <w:pPr>
        <w:rPr>
          <w:b/>
          <w:bCs/>
        </w:rPr>
      </w:pPr>
      <w:r w:rsidRPr="00AD340A">
        <w:rPr>
          <w:b/>
          <w:bCs/>
        </w:rPr>
        <w:t>Depth</w:t>
      </w:r>
    </w:p>
    <w:p w:rsidR="00FC1AE3" w:rsidRDefault="003B2D83" w:rsidP="00816C9D">
      <w:r>
        <w:t xml:space="preserve">The user should choose the depth of the graph he want to build and the maximum </w:t>
      </w:r>
    </w:p>
    <w:p w:rsidR="00FC1AE3" w:rsidRDefault="00FC1AE3" w:rsidP="00FC1AE3">
      <w:pPr>
        <w:rPr>
          <w:b/>
          <w:bCs/>
        </w:rPr>
      </w:pPr>
      <w:r w:rsidRPr="00FC1AE3">
        <w:rPr>
          <w:b/>
          <w:bCs/>
        </w:rPr>
        <w:t>Between 2 Dates</w:t>
      </w:r>
    </w:p>
    <w:p w:rsidR="00FC1AE3" w:rsidRPr="00FC1AE3" w:rsidRDefault="00FC1AE3" w:rsidP="00FC1AE3">
      <w:r w:rsidRPr="00FC1AE3">
        <w:lastRenderedPageBreak/>
        <w:t>The</w:t>
      </w:r>
      <w:r>
        <w:t xml:space="preserve"> </w:t>
      </w:r>
      <w:r w:rsidRPr="00FC1AE3">
        <w:t xml:space="preserve">user can specify </w:t>
      </w:r>
      <w:r>
        <w:t>between what dates does he wants the crawled tweets to be in.</w:t>
      </w:r>
    </w:p>
    <w:p w:rsidR="003B2D83" w:rsidRPr="00AD340A" w:rsidRDefault="003B2D83" w:rsidP="003B2D83">
      <w:pPr>
        <w:rPr>
          <w:b/>
          <w:bCs/>
        </w:rPr>
      </w:pPr>
      <w:r w:rsidRPr="00AD340A">
        <w:rPr>
          <w:b/>
          <w:bCs/>
        </w:rPr>
        <w:t>Save File</w:t>
      </w:r>
    </w:p>
    <w:p w:rsidR="008A3E8C" w:rsidRDefault="00F27C7A" w:rsidP="003B2D83">
      <w:r>
        <w:t>The user should choose in what format does he wants to save the results, either in json or text format (put in radio bottoms</w:t>
      </w:r>
      <w:r w:rsidR="008A3E8C">
        <w:t>).</w:t>
      </w:r>
    </w:p>
    <w:p w:rsidR="003B2D83" w:rsidRDefault="008A3E8C" w:rsidP="003B2D83">
      <w:r>
        <w:t>In each case the user also should first select the folder he wants to save the result in, then for a single tweet id a folder will be generated holding its name and each crawled similar tweet will be saved in a single file either .txt or .json according to what has been chosen.</w:t>
      </w:r>
      <w:r w:rsidR="003B2D83">
        <w:t xml:space="preserve">                                             </w:t>
      </w:r>
    </w:p>
    <w:p w:rsidR="003B2D83" w:rsidRDefault="003B2D83" w:rsidP="003B2D83">
      <w:pPr>
        <w:rPr>
          <w:b/>
          <w:bCs/>
        </w:rPr>
      </w:pPr>
      <w:r w:rsidRPr="00F8711B">
        <w:rPr>
          <w:b/>
          <w:bCs/>
        </w:rPr>
        <w:t>Feedback</w:t>
      </w:r>
    </w:p>
    <w:p w:rsidR="003B2D83" w:rsidRDefault="003B2D83" w:rsidP="003B2D83">
      <w:r>
        <w:t>The user can extract all the feedback and save it in a file at any moment.</w:t>
      </w:r>
    </w:p>
    <w:p w:rsidR="003B2D83" w:rsidRDefault="003B2D83" w:rsidP="003B2D83">
      <w:pPr>
        <w:rPr>
          <w:b/>
          <w:bCs/>
        </w:rPr>
      </w:pPr>
      <w:r w:rsidRPr="00F8711B">
        <w:rPr>
          <w:b/>
          <w:bCs/>
        </w:rPr>
        <w:t>Start Crawling Button</w:t>
      </w:r>
    </w:p>
    <w:p w:rsidR="003B2D83" w:rsidRDefault="003B2D83" w:rsidP="00592D85">
      <w:r>
        <w:t>Needed to start the crawling.</w:t>
      </w:r>
    </w:p>
    <w:p w:rsidR="003B2D83" w:rsidRDefault="003B2D83" w:rsidP="003B2D83">
      <w:pPr>
        <w:rPr>
          <w:b/>
          <w:bCs/>
        </w:rPr>
      </w:pPr>
      <w:r>
        <w:rPr>
          <w:b/>
          <w:bCs/>
        </w:rPr>
        <w:t>Stop Crawling B</w:t>
      </w:r>
      <w:r w:rsidRPr="00F8711B">
        <w:rPr>
          <w:b/>
          <w:bCs/>
        </w:rPr>
        <w:t>utton</w:t>
      </w:r>
    </w:p>
    <w:p w:rsidR="00096969" w:rsidRDefault="003B2D83" w:rsidP="00D720F5">
      <w:r>
        <w:t xml:space="preserve">If the user press this button while crawling the </w:t>
      </w:r>
      <w:r w:rsidR="00592D85">
        <w:t>crawl is stopped and only those which are already been crawled will be saved.</w:t>
      </w:r>
    </w:p>
    <w:p w:rsidR="00096969" w:rsidRDefault="004C350C" w:rsidP="00D720F5">
      <w:pPr>
        <w:pStyle w:val="Heading2"/>
        <w:rPr>
          <w:rStyle w:val="Heading1Char"/>
        </w:rPr>
      </w:pPr>
      <w:bookmarkStart w:id="25" w:name="_Toc14120383"/>
      <w:r w:rsidRPr="00C95AD5">
        <w:lastRenderedPageBreak/>
        <w:t>Chapter 3: Screen Sh</w:t>
      </w:r>
      <w:r w:rsidRPr="00512475">
        <w:rPr>
          <w:rStyle w:val="Heading1Char"/>
        </w:rPr>
        <w:t>ots</w:t>
      </w:r>
      <w:bookmarkEnd w:id="25"/>
      <w:r w:rsidR="00A96D4C">
        <w:rPr>
          <w:rStyle w:val="Heading1Char"/>
        </w:rPr>
        <w:t xml:space="preserve">   </w:t>
      </w:r>
    </w:p>
    <w:p w:rsidR="00096969" w:rsidRDefault="00AD3961" w:rsidP="00AD3961">
      <w:pPr>
        <w:pStyle w:val="Heading1"/>
      </w:pPr>
      <w:bookmarkStart w:id="26" w:name="_Toc14120384"/>
      <w:r>
        <w:t>1-</w:t>
      </w:r>
      <w:r w:rsidR="00096969">
        <w:t>Login Page</w:t>
      </w:r>
      <w:bookmarkEnd w:id="26"/>
    </w:p>
    <w:p w:rsidR="00096969" w:rsidRPr="00096969" w:rsidRDefault="00096969" w:rsidP="00096969">
      <w:r>
        <w:rPr>
          <w:noProof/>
          <w:lang w:eastAsia="en-US"/>
        </w:rPr>
        <w:drawing>
          <wp:inline distT="0" distB="0" distL="0" distR="0" wp14:anchorId="160BBF4B" wp14:editId="5BB66268">
            <wp:extent cx="5486400" cy="4527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527550"/>
                    </a:xfrm>
                    <a:prstGeom prst="rect">
                      <a:avLst/>
                    </a:prstGeom>
                  </pic:spPr>
                </pic:pic>
              </a:graphicData>
            </a:graphic>
          </wp:inline>
        </w:drawing>
      </w:r>
    </w:p>
    <w:p w:rsidR="00096969" w:rsidRDefault="00096969" w:rsidP="00096969">
      <w:pPr>
        <w:pStyle w:val="Heading2"/>
        <w:ind w:left="465"/>
      </w:pPr>
    </w:p>
    <w:p w:rsidR="00096969" w:rsidRDefault="00AD3961" w:rsidP="00AD3961">
      <w:pPr>
        <w:pStyle w:val="Heading1"/>
      </w:pPr>
      <w:bookmarkStart w:id="27" w:name="_Toc14120385"/>
      <w:r>
        <w:t>2-</w:t>
      </w:r>
      <w:r w:rsidR="00096969" w:rsidRPr="00096969">
        <w:t xml:space="preserve"> </w:t>
      </w:r>
      <w:r w:rsidR="00096969">
        <w:t>Graph Page</w:t>
      </w:r>
      <w:bookmarkEnd w:id="27"/>
    </w:p>
    <w:p w:rsidR="00096969" w:rsidRDefault="00096969" w:rsidP="00096969">
      <w:r>
        <w:rPr>
          <w:noProof/>
          <w:lang w:eastAsia="en-US"/>
        </w:rPr>
        <w:drawing>
          <wp:inline distT="0" distB="0" distL="0" distR="0" wp14:anchorId="7ABFDA79" wp14:editId="2D2D5429">
            <wp:extent cx="5486400" cy="3363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363595"/>
                    </a:xfrm>
                    <a:prstGeom prst="rect">
                      <a:avLst/>
                    </a:prstGeom>
                  </pic:spPr>
                </pic:pic>
              </a:graphicData>
            </a:graphic>
          </wp:inline>
        </w:drawing>
      </w:r>
    </w:p>
    <w:p w:rsidR="00096969" w:rsidRDefault="00AD3961" w:rsidP="00AD3961">
      <w:pPr>
        <w:pStyle w:val="Heading1"/>
      </w:pPr>
      <w:bookmarkStart w:id="28" w:name="_Toc14120386"/>
      <w:r>
        <w:lastRenderedPageBreak/>
        <w:t>3-</w:t>
      </w:r>
      <w:r w:rsidR="00096969">
        <w:t>User’s Page</w:t>
      </w:r>
      <w:bookmarkEnd w:id="28"/>
    </w:p>
    <w:p w:rsidR="00096969" w:rsidRPr="00096969" w:rsidRDefault="00096969" w:rsidP="00096969">
      <w:r>
        <w:rPr>
          <w:noProof/>
          <w:lang w:eastAsia="en-US"/>
        </w:rPr>
        <w:drawing>
          <wp:inline distT="0" distB="0" distL="0" distR="0" wp14:anchorId="341ED360" wp14:editId="1D9FD255">
            <wp:extent cx="5486400" cy="3385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s.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rsidR="004C350C" w:rsidRDefault="00AD3961" w:rsidP="00AD3961">
      <w:pPr>
        <w:pStyle w:val="Heading1"/>
        <w:rPr>
          <w:noProof/>
          <w:lang w:eastAsia="en-US"/>
        </w:rPr>
      </w:pPr>
      <w:bookmarkStart w:id="29" w:name="_Toc14120387"/>
      <w:r>
        <w:rPr>
          <w:noProof/>
          <w:lang w:eastAsia="en-US"/>
        </w:rPr>
        <w:t>4-</w:t>
      </w:r>
      <w:r w:rsidR="00D00451">
        <w:rPr>
          <w:noProof/>
          <w:lang w:eastAsia="en-US"/>
        </w:rPr>
        <w:t>View Tweets</w:t>
      </w:r>
      <w:r w:rsidR="00096969">
        <w:rPr>
          <w:noProof/>
          <w:lang w:eastAsia="en-US"/>
        </w:rPr>
        <w:t xml:space="preserve"> Page</w:t>
      </w:r>
      <w:bookmarkEnd w:id="29"/>
    </w:p>
    <w:p w:rsidR="00096969" w:rsidRDefault="00096969" w:rsidP="00096969">
      <w:pPr>
        <w:rPr>
          <w:lang w:eastAsia="en-US"/>
        </w:rPr>
      </w:pPr>
      <w:r>
        <w:rPr>
          <w:noProof/>
          <w:lang w:eastAsia="en-US"/>
        </w:rPr>
        <w:drawing>
          <wp:inline distT="0" distB="0" distL="0" distR="0" wp14:anchorId="1ADFF723" wp14:editId="1D18AA7F">
            <wp:extent cx="5486400" cy="3385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User.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rsidR="00096969" w:rsidRDefault="00096969" w:rsidP="00096969">
      <w:pPr>
        <w:rPr>
          <w:lang w:eastAsia="en-US"/>
        </w:rPr>
      </w:pPr>
    </w:p>
    <w:p w:rsidR="00096969" w:rsidRDefault="00AD3961" w:rsidP="00AD3961">
      <w:pPr>
        <w:pStyle w:val="Heading1"/>
        <w:rPr>
          <w:noProof/>
          <w:lang w:eastAsia="en-US"/>
        </w:rPr>
      </w:pPr>
      <w:bookmarkStart w:id="30" w:name="_Toc14120388"/>
      <w:r>
        <w:rPr>
          <w:noProof/>
          <w:lang w:eastAsia="en-US"/>
        </w:rPr>
        <w:lastRenderedPageBreak/>
        <w:t>5-</w:t>
      </w:r>
      <w:r w:rsidR="00096969">
        <w:rPr>
          <w:noProof/>
          <w:lang w:eastAsia="en-US"/>
        </w:rPr>
        <w:t xml:space="preserve"> Similar tweet Page</w:t>
      </w:r>
      <w:bookmarkEnd w:id="30"/>
    </w:p>
    <w:p w:rsidR="00096969" w:rsidRPr="00096969" w:rsidRDefault="00096969" w:rsidP="00096969">
      <w:pPr>
        <w:rPr>
          <w:lang w:eastAsia="en-US"/>
        </w:rPr>
      </w:pPr>
      <w:r>
        <w:rPr>
          <w:noProof/>
          <w:lang w:eastAsia="en-US"/>
        </w:rPr>
        <w:drawing>
          <wp:inline distT="0" distB="0" distL="0" distR="0" wp14:anchorId="17375A84" wp14:editId="41983E5D">
            <wp:extent cx="5486400" cy="3387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ilarTweet.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387725"/>
                    </a:xfrm>
                    <a:prstGeom prst="rect">
                      <a:avLst/>
                    </a:prstGeom>
                  </pic:spPr>
                </pic:pic>
              </a:graphicData>
            </a:graphic>
          </wp:inline>
        </w:drawing>
      </w:r>
    </w:p>
    <w:p w:rsidR="00096969" w:rsidRPr="00096969" w:rsidRDefault="00096969" w:rsidP="00096969">
      <w:pPr>
        <w:rPr>
          <w:lang w:eastAsia="en-US"/>
        </w:rPr>
      </w:pPr>
    </w:p>
    <w:p w:rsidR="00096969" w:rsidRPr="00096969" w:rsidRDefault="00096969" w:rsidP="00096969">
      <w:pPr>
        <w:rPr>
          <w:lang w:eastAsia="en-US"/>
        </w:rPr>
      </w:pPr>
    </w:p>
    <w:p w:rsidR="000F18C1" w:rsidRDefault="000F18C1" w:rsidP="00741B5D">
      <w:pPr>
        <w:pStyle w:val="Subtitle"/>
      </w:pPr>
    </w:p>
    <w:p w:rsidR="00741B5D" w:rsidRPr="00075248" w:rsidRDefault="00741B5D" w:rsidP="00075248">
      <w:pPr>
        <w:rPr>
          <w:rFonts w:asciiTheme="majorHAnsi" w:eastAsiaTheme="majorEastAsia" w:hAnsiTheme="majorHAnsi" w:cstheme="majorBidi"/>
          <w:caps/>
          <w:sz w:val="36"/>
          <w:szCs w:val="26"/>
        </w:rPr>
      </w:pPr>
    </w:p>
    <w:sectPr w:rsidR="00741B5D" w:rsidRPr="00075248">
      <w:footerReference w:type="default" r:id="rId19"/>
      <w:headerReference w:type="firs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B5C" w:rsidRDefault="00E01B5C">
      <w:pPr>
        <w:spacing w:before="0" w:after="0" w:line="240" w:lineRule="auto"/>
      </w:pPr>
      <w:r>
        <w:separator/>
      </w:r>
    </w:p>
  </w:endnote>
  <w:endnote w:type="continuationSeparator" w:id="0">
    <w:p w:rsidR="00E01B5C" w:rsidRDefault="00E01B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B96" w:rsidRDefault="00B84B96">
    <w:pPr>
      <w:pStyle w:val="Footer"/>
    </w:pPr>
    <w:r>
      <w:t xml:space="preserve">PAGE </w:t>
    </w:r>
    <w:r>
      <w:fldChar w:fldCharType="begin"/>
    </w:r>
    <w:r>
      <w:instrText xml:space="preserve"> PAGE  \* Arabic  \* MERGEFORMAT </w:instrText>
    </w:r>
    <w:r>
      <w:fldChar w:fldCharType="separate"/>
    </w:r>
    <w:r w:rsidR="00B23D8B">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B5C" w:rsidRDefault="00E01B5C">
      <w:pPr>
        <w:spacing w:before="0" w:after="0" w:line="240" w:lineRule="auto"/>
      </w:pPr>
      <w:r>
        <w:separator/>
      </w:r>
    </w:p>
  </w:footnote>
  <w:footnote w:type="continuationSeparator" w:id="0">
    <w:p w:rsidR="00E01B5C" w:rsidRDefault="00E01B5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B96" w:rsidRDefault="00B84B96">
    <w:pPr>
      <w:pStyle w:val="Header"/>
    </w:pPr>
    <w:r>
      <w:rPr>
        <w:noProof/>
        <w:lang w:eastAsia="en-US"/>
      </w:rPr>
      <w:drawing>
        <wp:anchor distT="0" distB="0" distL="114300" distR="114300" simplePos="0" relativeHeight="251659264" behindDoc="0" locked="0" layoutInCell="1" allowOverlap="1" wp14:anchorId="4163E687" wp14:editId="308FA67B">
          <wp:simplePos x="0" y="0"/>
          <wp:positionH relativeFrom="column">
            <wp:posOffset>-3161393</wp:posOffset>
          </wp:positionH>
          <wp:positionV relativeFrom="paragraph">
            <wp:posOffset>147774</wp:posOffset>
          </wp:positionV>
          <wp:extent cx="5620385" cy="7893050"/>
          <wp:effectExtent l="0" t="0" r="0" b="0"/>
          <wp:wrapThrough wrapText="bothSides">
            <wp:wrapPolygon edited="0">
              <wp:start x="0" y="0"/>
              <wp:lineTo x="0" y="21530"/>
              <wp:lineTo x="21524" y="21530"/>
              <wp:lineTo x="215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followers-300x263-2.jpg"/>
                  <pic:cNvPicPr/>
                </pic:nvPicPr>
                <pic:blipFill>
                  <a:blip r:embed="rId1">
                    <a:extLst>
                      <a:ext uri="{28A0092B-C50C-407E-A947-70E740481C1C}">
                        <a14:useLocalDpi xmlns:a14="http://schemas.microsoft.com/office/drawing/2010/main" val="0"/>
                      </a:ext>
                    </a:extLst>
                  </a:blip>
                  <a:stretch>
                    <a:fillRect/>
                  </a:stretch>
                </pic:blipFill>
                <pic:spPr>
                  <a:xfrm>
                    <a:off x="0" y="0"/>
                    <a:ext cx="5620385" cy="78930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multilevel"/>
    <w:tmpl w:val="5E02E7F2"/>
    <w:lvl w:ilvl="0">
      <w:start w:val="1"/>
      <w:numFmt w:val="decimal"/>
      <w:pStyle w:val="ListNumber"/>
      <w:lvlText w:val="%1."/>
      <w:lvlJc w:val="left"/>
      <w:pPr>
        <w:tabs>
          <w:tab w:val="num" w:pos="360"/>
        </w:tabs>
        <w:ind w:left="360" w:hanging="360"/>
      </w:p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8F675BE"/>
    <w:multiLevelType w:val="hybridMultilevel"/>
    <w:tmpl w:val="C6FA1B3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B8B2C11"/>
    <w:multiLevelType w:val="hybridMultilevel"/>
    <w:tmpl w:val="7BB669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C22C37"/>
    <w:multiLevelType w:val="hybridMultilevel"/>
    <w:tmpl w:val="4814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85385"/>
    <w:multiLevelType w:val="hybridMultilevel"/>
    <w:tmpl w:val="5E36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85983"/>
    <w:multiLevelType w:val="multilevel"/>
    <w:tmpl w:val="6574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33647C"/>
    <w:multiLevelType w:val="hybridMultilevel"/>
    <w:tmpl w:val="B3D45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DFD1CBC"/>
    <w:multiLevelType w:val="hybridMultilevel"/>
    <w:tmpl w:val="2B18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1"/>
  </w:num>
  <w:num w:numId="9">
    <w:abstractNumId w:val="14"/>
  </w:num>
  <w:num w:numId="10">
    <w:abstractNumId w:val="13"/>
  </w:num>
  <w:num w:numId="11">
    <w:abstractNumId w:val="21"/>
  </w:num>
  <w:num w:numId="12">
    <w:abstractNumId w:val="20"/>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7"/>
  </w:num>
  <w:num w:numId="22">
    <w:abstractNumId w:val="18"/>
  </w:num>
  <w:num w:numId="23">
    <w:abstractNumId w:val="10"/>
  </w:num>
  <w:num w:numId="24">
    <w:abstractNumId w:val="22"/>
  </w:num>
  <w:num w:numId="25">
    <w:abstractNumId w:val="16"/>
  </w:num>
  <w:num w:numId="26">
    <w:abstractNumId w:val="1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71"/>
    <w:rsid w:val="0000756F"/>
    <w:rsid w:val="0002114F"/>
    <w:rsid w:val="0005130C"/>
    <w:rsid w:val="000748AA"/>
    <w:rsid w:val="00075248"/>
    <w:rsid w:val="00096969"/>
    <w:rsid w:val="000F18C1"/>
    <w:rsid w:val="000F3A8E"/>
    <w:rsid w:val="0010548F"/>
    <w:rsid w:val="001147BE"/>
    <w:rsid w:val="0015571A"/>
    <w:rsid w:val="001638F6"/>
    <w:rsid w:val="001A2000"/>
    <w:rsid w:val="001F0F23"/>
    <w:rsid w:val="002124AF"/>
    <w:rsid w:val="00260D63"/>
    <w:rsid w:val="002653B5"/>
    <w:rsid w:val="002943AE"/>
    <w:rsid w:val="0029612D"/>
    <w:rsid w:val="002C10B2"/>
    <w:rsid w:val="002D3797"/>
    <w:rsid w:val="002D75E3"/>
    <w:rsid w:val="002E4942"/>
    <w:rsid w:val="002F640A"/>
    <w:rsid w:val="003209D6"/>
    <w:rsid w:val="00322F35"/>
    <w:rsid w:val="00334A73"/>
    <w:rsid w:val="003422FF"/>
    <w:rsid w:val="0034377F"/>
    <w:rsid w:val="00394423"/>
    <w:rsid w:val="003A70C6"/>
    <w:rsid w:val="003B2D83"/>
    <w:rsid w:val="003B773D"/>
    <w:rsid w:val="003E3170"/>
    <w:rsid w:val="003E7CCA"/>
    <w:rsid w:val="003E7E89"/>
    <w:rsid w:val="003F6DD7"/>
    <w:rsid w:val="00424445"/>
    <w:rsid w:val="00442D50"/>
    <w:rsid w:val="0045130A"/>
    <w:rsid w:val="00452410"/>
    <w:rsid w:val="00463A84"/>
    <w:rsid w:val="004952C4"/>
    <w:rsid w:val="004C350C"/>
    <w:rsid w:val="004E3F3D"/>
    <w:rsid w:val="004E6DA9"/>
    <w:rsid w:val="00512475"/>
    <w:rsid w:val="00533E67"/>
    <w:rsid w:val="00536A51"/>
    <w:rsid w:val="00542285"/>
    <w:rsid w:val="005508BD"/>
    <w:rsid w:val="00582F04"/>
    <w:rsid w:val="005853C5"/>
    <w:rsid w:val="00592D85"/>
    <w:rsid w:val="005A1C5A"/>
    <w:rsid w:val="005B0474"/>
    <w:rsid w:val="005C5201"/>
    <w:rsid w:val="005E0EAB"/>
    <w:rsid w:val="005F2472"/>
    <w:rsid w:val="0060216E"/>
    <w:rsid w:val="00605604"/>
    <w:rsid w:val="0060698E"/>
    <w:rsid w:val="00607166"/>
    <w:rsid w:val="00610C2B"/>
    <w:rsid w:val="00614F26"/>
    <w:rsid w:val="006209EF"/>
    <w:rsid w:val="00635765"/>
    <w:rsid w:val="00641926"/>
    <w:rsid w:val="00651671"/>
    <w:rsid w:val="0066713B"/>
    <w:rsid w:val="00676D4B"/>
    <w:rsid w:val="00690EFD"/>
    <w:rsid w:val="006C21CC"/>
    <w:rsid w:val="006F249F"/>
    <w:rsid w:val="007021DE"/>
    <w:rsid w:val="00715132"/>
    <w:rsid w:val="007215A9"/>
    <w:rsid w:val="00730F05"/>
    <w:rsid w:val="00732607"/>
    <w:rsid w:val="00741B5D"/>
    <w:rsid w:val="00745473"/>
    <w:rsid w:val="00772ED9"/>
    <w:rsid w:val="007D474F"/>
    <w:rsid w:val="007D55E3"/>
    <w:rsid w:val="007F2D12"/>
    <w:rsid w:val="00816C9D"/>
    <w:rsid w:val="00844483"/>
    <w:rsid w:val="00854215"/>
    <w:rsid w:val="00866905"/>
    <w:rsid w:val="0086782B"/>
    <w:rsid w:val="0089206B"/>
    <w:rsid w:val="008A3E8C"/>
    <w:rsid w:val="008A7BD2"/>
    <w:rsid w:val="008D414A"/>
    <w:rsid w:val="00923C15"/>
    <w:rsid w:val="00924DA5"/>
    <w:rsid w:val="0092535E"/>
    <w:rsid w:val="00934C11"/>
    <w:rsid w:val="00934F1C"/>
    <w:rsid w:val="00951175"/>
    <w:rsid w:val="009B3B07"/>
    <w:rsid w:val="009D2231"/>
    <w:rsid w:val="009E705C"/>
    <w:rsid w:val="00A01EAC"/>
    <w:rsid w:val="00A05832"/>
    <w:rsid w:val="00A11C09"/>
    <w:rsid w:val="00A122DB"/>
    <w:rsid w:val="00A24B78"/>
    <w:rsid w:val="00A31D84"/>
    <w:rsid w:val="00A56AEF"/>
    <w:rsid w:val="00A62608"/>
    <w:rsid w:val="00A96D4C"/>
    <w:rsid w:val="00AD165F"/>
    <w:rsid w:val="00AD3961"/>
    <w:rsid w:val="00B13522"/>
    <w:rsid w:val="00B20478"/>
    <w:rsid w:val="00B23D8B"/>
    <w:rsid w:val="00B365F3"/>
    <w:rsid w:val="00B47B7A"/>
    <w:rsid w:val="00B5369F"/>
    <w:rsid w:val="00B646B8"/>
    <w:rsid w:val="00B76065"/>
    <w:rsid w:val="00B84B96"/>
    <w:rsid w:val="00B9431D"/>
    <w:rsid w:val="00B97476"/>
    <w:rsid w:val="00BA67EE"/>
    <w:rsid w:val="00BB3367"/>
    <w:rsid w:val="00BC07FF"/>
    <w:rsid w:val="00BE5FC3"/>
    <w:rsid w:val="00BF68CB"/>
    <w:rsid w:val="00C1319A"/>
    <w:rsid w:val="00C205FE"/>
    <w:rsid w:val="00C74AA8"/>
    <w:rsid w:val="00C80BD4"/>
    <w:rsid w:val="00C957F7"/>
    <w:rsid w:val="00C95AD5"/>
    <w:rsid w:val="00CA3220"/>
    <w:rsid w:val="00CF3A42"/>
    <w:rsid w:val="00D00451"/>
    <w:rsid w:val="00D144BD"/>
    <w:rsid w:val="00D3599E"/>
    <w:rsid w:val="00D5413C"/>
    <w:rsid w:val="00D720F5"/>
    <w:rsid w:val="00D87B94"/>
    <w:rsid w:val="00D91177"/>
    <w:rsid w:val="00DC07A3"/>
    <w:rsid w:val="00DF6DC1"/>
    <w:rsid w:val="00E01B5C"/>
    <w:rsid w:val="00E05906"/>
    <w:rsid w:val="00E11B8A"/>
    <w:rsid w:val="00E37C38"/>
    <w:rsid w:val="00E55088"/>
    <w:rsid w:val="00E7686B"/>
    <w:rsid w:val="00E9301A"/>
    <w:rsid w:val="00E93CEF"/>
    <w:rsid w:val="00EA0F9E"/>
    <w:rsid w:val="00EA30A7"/>
    <w:rsid w:val="00EC69E0"/>
    <w:rsid w:val="00EE6B26"/>
    <w:rsid w:val="00F16B47"/>
    <w:rsid w:val="00F201F9"/>
    <w:rsid w:val="00F27C7A"/>
    <w:rsid w:val="00F41829"/>
    <w:rsid w:val="00F47F27"/>
    <w:rsid w:val="00F50427"/>
    <w:rsid w:val="00F55422"/>
    <w:rsid w:val="00F677F9"/>
    <w:rsid w:val="00F96476"/>
    <w:rsid w:val="00FC1AE3"/>
    <w:rsid w:val="00FD1504"/>
    <w:rsid w:val="00FD6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FA51A81B-C8DB-4753-BB15-ACD8554D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CCA"/>
    <w:rPr>
      <w:color w:val="auto"/>
      <w:sz w:val="24"/>
    </w:rPr>
  </w:style>
  <w:style w:type="paragraph" w:styleId="Heading1">
    <w:name w:val="heading 1"/>
    <w:aliases w:val="Heading 22"/>
    <w:basedOn w:val="Normal"/>
    <w:next w:val="Normal"/>
    <w:link w:val="Heading1Char"/>
    <w:uiPriority w:val="4"/>
    <w:qFormat/>
    <w:rsid w:val="00745473"/>
    <w:pPr>
      <w:keepNext/>
      <w:keepLines/>
      <w:spacing w:before="600" w:after="60"/>
      <w:outlineLvl w:val="0"/>
    </w:pPr>
    <w:rPr>
      <w:rFonts w:asciiTheme="majorHAnsi" w:eastAsiaTheme="majorEastAsia" w:hAnsiTheme="majorHAnsi" w:cstheme="majorBidi"/>
      <w:sz w:val="28"/>
      <w:szCs w:val="36"/>
    </w:rPr>
  </w:style>
  <w:style w:type="paragraph" w:styleId="Heading2">
    <w:name w:val="heading 2"/>
    <w:aliases w:val="Heading 11"/>
    <w:basedOn w:val="Heading1"/>
    <w:next w:val="Normal"/>
    <w:link w:val="Heading2Char"/>
    <w:uiPriority w:val="4"/>
    <w:unhideWhenUsed/>
    <w:qFormat/>
    <w:rsid w:val="00745473"/>
    <w:pPr>
      <w:outlineLvl w:val="1"/>
    </w:pPr>
    <w:rPr>
      <w:sz w:val="36"/>
    </w:rPr>
  </w:style>
  <w:style w:type="paragraph" w:styleId="Heading3">
    <w:name w:val="heading 3"/>
    <w:basedOn w:val="Normal"/>
    <w:next w:val="Normal"/>
    <w:link w:val="Heading3Char"/>
    <w:uiPriority w:val="4"/>
    <w:unhideWhenUsed/>
    <w:qFormat/>
    <w:rsid w:val="003E7E89"/>
    <w:pPr>
      <w:keepNext/>
      <w:keepLines/>
      <w:spacing w:before="200" w:after="0"/>
      <w:outlineLvl w:val="2"/>
    </w:pPr>
    <w:rPr>
      <w:rFonts w:asciiTheme="majorHAnsi" w:eastAsiaTheme="majorEastAsia" w:hAnsiTheme="majorHAnsi" w:cstheme="majorBidi"/>
      <w:color w:val="000000" w:themeColor="text1"/>
      <w:sz w:val="26"/>
    </w:rPr>
  </w:style>
  <w:style w:type="paragraph" w:styleId="Heading4">
    <w:name w:val="heading 4"/>
    <w:basedOn w:val="Normal"/>
    <w:next w:val="Normal"/>
    <w:link w:val="Heading4Char"/>
    <w:uiPriority w:val="4"/>
    <w:unhideWhenUsed/>
    <w:qFormat/>
    <w:rsid w:val="00866905"/>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aliases w:val="Heading 22 Char"/>
    <w:basedOn w:val="DefaultParagraphFont"/>
    <w:link w:val="Heading1"/>
    <w:uiPriority w:val="4"/>
    <w:rsid w:val="00745473"/>
    <w:rPr>
      <w:rFonts w:asciiTheme="majorHAnsi" w:eastAsiaTheme="majorEastAsia" w:hAnsiTheme="majorHAnsi" w:cstheme="majorBidi"/>
      <w:color w:val="auto"/>
      <w:sz w:val="28"/>
      <w:szCs w:val="36"/>
    </w:rPr>
  </w:style>
  <w:style w:type="character" w:customStyle="1" w:styleId="Heading2Char">
    <w:name w:val="Heading 2 Char"/>
    <w:aliases w:val="Heading 11 Char"/>
    <w:basedOn w:val="DefaultParagraphFont"/>
    <w:link w:val="Heading2"/>
    <w:uiPriority w:val="4"/>
    <w:rsid w:val="00745473"/>
    <w:rPr>
      <w:rFonts w:asciiTheme="majorHAnsi" w:eastAsiaTheme="majorEastAsia" w:hAnsiTheme="majorHAnsi" w:cstheme="majorBidi"/>
      <w:color w:val="auto"/>
      <w:sz w:val="36"/>
      <w:szCs w:val="36"/>
    </w:rPr>
  </w:style>
  <w:style w:type="character" w:customStyle="1" w:styleId="Heading3Char">
    <w:name w:val="Heading 3 Char"/>
    <w:basedOn w:val="DefaultParagraphFont"/>
    <w:link w:val="Heading3"/>
    <w:uiPriority w:val="4"/>
    <w:rsid w:val="003E7E89"/>
    <w:rPr>
      <w:rFonts w:asciiTheme="majorHAnsi" w:eastAsiaTheme="majorEastAsia" w:hAnsiTheme="majorHAnsi" w:cstheme="majorBidi"/>
      <w:color w:val="000000" w:themeColor="text1"/>
      <w:sz w:val="26"/>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651671"/>
    <w:pPr>
      <w:spacing w:before="440" w:after="40" w:line="240" w:lineRule="auto"/>
      <w:contextualSpacing/>
      <w:jc w:val="center"/>
    </w:pPr>
    <w:rPr>
      <w:rFonts w:asciiTheme="majorHAnsi" w:eastAsiaTheme="majorEastAsia" w:hAnsiTheme="majorHAnsi" w:cstheme="majorBidi"/>
      <w:kern w:val="28"/>
      <w:sz w:val="60"/>
      <w:szCs w:val="60"/>
    </w:rPr>
  </w:style>
  <w:style w:type="character" w:customStyle="1" w:styleId="TitleChar">
    <w:name w:val="Title Char"/>
    <w:basedOn w:val="DefaultParagraphFont"/>
    <w:link w:val="Title"/>
    <w:uiPriority w:val="2"/>
    <w:rsid w:val="00651671"/>
    <w:rPr>
      <w:rFonts w:asciiTheme="majorHAnsi" w:eastAsiaTheme="majorEastAsia" w:hAnsiTheme="majorHAnsi" w:cstheme="majorBidi"/>
      <w:color w:val="auto"/>
      <w:kern w:val="28"/>
      <w:sz w:val="60"/>
      <w:szCs w:val="60"/>
    </w:rPr>
  </w:style>
  <w:style w:type="paragraph" w:styleId="Subtitle">
    <w:name w:val="Subtitle"/>
    <w:basedOn w:val="Normal"/>
    <w:link w:val="SubtitleChar"/>
    <w:uiPriority w:val="11"/>
    <w:unhideWhenUsed/>
    <w:qFormat/>
    <w:rsid w:val="001F0F23"/>
    <w:pPr>
      <w:numPr>
        <w:ilvl w:val="1"/>
      </w:numPr>
      <w:spacing w:before="300" w:after="40"/>
      <w:contextualSpacing/>
      <w:jc w:val="center"/>
    </w:pPr>
    <w:rPr>
      <w:rFonts w:asciiTheme="majorHAnsi" w:eastAsiaTheme="majorEastAsia" w:hAnsiTheme="majorHAnsi" w:cstheme="majorBidi"/>
      <w:caps/>
      <w:sz w:val="36"/>
      <w:szCs w:val="26"/>
    </w:rPr>
  </w:style>
  <w:style w:type="character" w:customStyle="1" w:styleId="SubtitleChar">
    <w:name w:val="Subtitle Char"/>
    <w:basedOn w:val="DefaultParagraphFont"/>
    <w:link w:val="Subtitle"/>
    <w:uiPriority w:val="11"/>
    <w:rsid w:val="001F0F23"/>
    <w:rPr>
      <w:rFonts w:asciiTheme="majorHAnsi" w:eastAsiaTheme="majorEastAsia" w:hAnsiTheme="majorHAnsi" w:cstheme="majorBidi"/>
      <w:caps/>
      <w:color w:val="auto"/>
      <w:sz w:val="3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D144BD"/>
    <w:rPr>
      <w:color w:val="0000FF"/>
      <w:u w:val="single"/>
    </w:rPr>
  </w:style>
  <w:style w:type="paragraph" w:styleId="ListParagraph">
    <w:name w:val="List Paragraph"/>
    <w:basedOn w:val="Normal"/>
    <w:uiPriority w:val="34"/>
    <w:qFormat/>
    <w:rsid w:val="002D75E3"/>
    <w:pPr>
      <w:ind w:left="720"/>
      <w:contextualSpacing/>
    </w:pPr>
  </w:style>
  <w:style w:type="character" w:customStyle="1" w:styleId="Heading4Char">
    <w:name w:val="Heading 4 Char"/>
    <w:basedOn w:val="DefaultParagraphFont"/>
    <w:link w:val="Heading4"/>
    <w:uiPriority w:val="4"/>
    <w:rsid w:val="00866905"/>
    <w:rPr>
      <w:rFonts w:asciiTheme="majorHAnsi" w:eastAsiaTheme="majorEastAsia" w:hAnsiTheme="majorHAnsi" w:cstheme="majorBidi"/>
      <w:i/>
      <w:iCs/>
      <w:color w:val="2F1B15" w:themeColor="accent1" w:themeShade="BF"/>
      <w:sz w:val="24"/>
    </w:rPr>
  </w:style>
  <w:style w:type="paragraph" w:styleId="TOC4">
    <w:name w:val="toc 4"/>
    <w:basedOn w:val="Normal"/>
    <w:next w:val="Normal"/>
    <w:autoRedefine/>
    <w:uiPriority w:val="39"/>
    <w:unhideWhenUsed/>
    <w:rsid w:val="0071513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4075">
      <w:bodyDiv w:val="1"/>
      <w:marLeft w:val="0"/>
      <w:marRight w:val="0"/>
      <w:marTop w:val="0"/>
      <w:marBottom w:val="0"/>
      <w:divBdr>
        <w:top w:val="none" w:sz="0" w:space="0" w:color="auto"/>
        <w:left w:val="none" w:sz="0" w:space="0" w:color="auto"/>
        <w:bottom w:val="none" w:sz="0" w:space="0" w:color="auto"/>
        <w:right w:val="none" w:sz="0" w:space="0" w:color="auto"/>
      </w:divBdr>
    </w:div>
    <w:div w:id="191654768">
      <w:bodyDiv w:val="1"/>
      <w:marLeft w:val="0"/>
      <w:marRight w:val="0"/>
      <w:marTop w:val="0"/>
      <w:marBottom w:val="0"/>
      <w:divBdr>
        <w:top w:val="none" w:sz="0" w:space="0" w:color="auto"/>
        <w:left w:val="none" w:sz="0" w:space="0" w:color="auto"/>
        <w:bottom w:val="none" w:sz="0" w:space="0" w:color="auto"/>
        <w:right w:val="none" w:sz="0" w:space="0" w:color="auto"/>
      </w:divBdr>
    </w:div>
    <w:div w:id="85453605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67568614">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3279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com/Cristiano"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witter.com/Cristian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twitter4j.org/en/inde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twitter.co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F9A7A-4F8A-46EF-A9D4-0123CC709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TotalTime>
  <Pages>18</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Maria Afara</cp:lastModifiedBy>
  <cp:revision>2</cp:revision>
  <dcterms:created xsi:type="dcterms:W3CDTF">2019-07-15T19:01:00Z</dcterms:created>
  <dcterms:modified xsi:type="dcterms:W3CDTF">2019-07-15T19:01:00Z</dcterms:modified>
  <cp:version/>
</cp:coreProperties>
</file>